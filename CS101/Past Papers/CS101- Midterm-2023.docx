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BB7A" w14:textId="7E91D7A1" w:rsidR="000428EA" w:rsidRDefault="004B6F96" w:rsidP="000428EA">
      <w:pPr>
        <w:pStyle w:val="MPHead1"/>
        <w:numPr>
          <w:ilvl w:val="0"/>
          <w:numId w:val="0"/>
        </w:numPr>
        <w:ind w:left="547" w:hanging="547"/>
        <w:rPr>
          <w:sz w:val="32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9DD8C19" wp14:editId="2F75F9DF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5486400" cy="11950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20ADE" w14:textId="44BADE9E" w:rsidR="000428EA" w:rsidRDefault="000428EA" w:rsidP="000428EA">
      <w:pPr>
        <w:pStyle w:val="MPHead1"/>
        <w:numPr>
          <w:ilvl w:val="0"/>
          <w:numId w:val="0"/>
        </w:numPr>
        <w:ind w:left="547" w:hanging="547"/>
        <w:rPr>
          <w:sz w:val="32"/>
          <w:szCs w:val="32"/>
          <w:u w:val="none"/>
        </w:rPr>
      </w:pPr>
    </w:p>
    <w:p w14:paraId="4B77AE6E" w14:textId="05401DF7" w:rsidR="000428EA" w:rsidRDefault="000428EA" w:rsidP="000428EA">
      <w:pPr>
        <w:pStyle w:val="MPHead1"/>
        <w:numPr>
          <w:ilvl w:val="0"/>
          <w:numId w:val="0"/>
        </w:numPr>
        <w:ind w:left="547" w:hanging="547"/>
        <w:rPr>
          <w:sz w:val="32"/>
          <w:szCs w:val="32"/>
          <w:u w:val="none"/>
        </w:rPr>
      </w:pPr>
    </w:p>
    <w:p w14:paraId="496B8C40" w14:textId="0BE235A1" w:rsidR="000428EA" w:rsidRDefault="000428EA" w:rsidP="000428EA">
      <w:pPr>
        <w:pStyle w:val="MPHead1"/>
        <w:numPr>
          <w:ilvl w:val="0"/>
          <w:numId w:val="0"/>
        </w:numPr>
        <w:ind w:left="547" w:hanging="547"/>
        <w:rPr>
          <w:sz w:val="32"/>
          <w:szCs w:val="32"/>
          <w:u w:val="none"/>
        </w:rPr>
      </w:pPr>
    </w:p>
    <w:p w14:paraId="343FFFD2" w14:textId="7F1CD6FA" w:rsidR="00795780" w:rsidRDefault="00F072E5" w:rsidP="002A4D4C">
      <w:pPr>
        <w:pStyle w:val="MPHead1"/>
        <w:numPr>
          <w:ilvl w:val="0"/>
          <w:numId w:val="0"/>
        </w:numPr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br/>
      </w:r>
      <w:r w:rsidR="002A4D4C">
        <w:rPr>
          <w:sz w:val="32"/>
          <w:szCs w:val="32"/>
          <w:u w:val="none"/>
        </w:rPr>
        <w:t>cOMPUTING &amp; AI</w:t>
      </w:r>
    </w:p>
    <w:p w14:paraId="15527F3B" w14:textId="25CCB674" w:rsidR="00590B86" w:rsidRPr="002A4D4C" w:rsidRDefault="002A4D4C" w:rsidP="00F072E5">
      <w:pPr>
        <w:pStyle w:val="MPHead1"/>
        <w:numPr>
          <w:ilvl w:val="0"/>
          <w:numId w:val="0"/>
        </w:numPr>
        <w:ind w:left="547" w:hanging="547"/>
        <w:jc w:val="center"/>
        <w:rPr>
          <w:b w:val="0"/>
          <w:bCs/>
          <w:sz w:val="28"/>
          <w:szCs w:val="28"/>
          <w:u w:val="none"/>
        </w:rPr>
      </w:pPr>
      <w:proofErr w:type="spellStart"/>
      <w:r w:rsidRPr="002A4D4C">
        <w:rPr>
          <w:b w:val="0"/>
          <w:bCs/>
          <w:caps w:val="0"/>
          <w:sz w:val="28"/>
          <w:szCs w:val="28"/>
          <w:u w:val="none"/>
        </w:rPr>
        <w:t>Mid</w:t>
      </w:r>
      <w:r>
        <w:rPr>
          <w:b w:val="0"/>
          <w:bCs/>
          <w:caps w:val="0"/>
          <w:sz w:val="28"/>
          <w:szCs w:val="28"/>
          <w:u w:val="none"/>
        </w:rPr>
        <w:t>T</w:t>
      </w:r>
      <w:r w:rsidRPr="002A4D4C">
        <w:rPr>
          <w:b w:val="0"/>
          <w:bCs/>
          <w:caps w:val="0"/>
          <w:sz w:val="28"/>
          <w:szCs w:val="28"/>
          <w:u w:val="none"/>
        </w:rPr>
        <w:t>erm</w:t>
      </w:r>
      <w:proofErr w:type="spellEnd"/>
      <w:r w:rsidRPr="002A4D4C">
        <w:rPr>
          <w:b w:val="0"/>
          <w:bCs/>
          <w:caps w:val="0"/>
          <w:sz w:val="28"/>
          <w:szCs w:val="28"/>
          <w:u w:val="none"/>
        </w:rPr>
        <w:t xml:space="preserve">– </w:t>
      </w:r>
      <w:r>
        <w:rPr>
          <w:b w:val="0"/>
          <w:bCs/>
          <w:caps w:val="0"/>
          <w:sz w:val="28"/>
          <w:szCs w:val="28"/>
          <w:u w:val="none"/>
        </w:rPr>
        <w:t>F</w:t>
      </w:r>
      <w:r w:rsidRPr="002A4D4C">
        <w:rPr>
          <w:b w:val="0"/>
          <w:bCs/>
          <w:caps w:val="0"/>
          <w:sz w:val="28"/>
          <w:szCs w:val="28"/>
          <w:u w:val="none"/>
        </w:rPr>
        <w:t>all</w:t>
      </w:r>
      <w:r w:rsidR="00020F9B" w:rsidRPr="002A4D4C">
        <w:rPr>
          <w:b w:val="0"/>
          <w:bCs/>
          <w:sz w:val="28"/>
          <w:szCs w:val="28"/>
          <w:u w:val="none"/>
        </w:rPr>
        <w:t xml:space="preserve"> 202</w:t>
      </w:r>
      <w:r w:rsidR="00F968BD" w:rsidRPr="002A4D4C">
        <w:rPr>
          <w:b w:val="0"/>
          <w:bCs/>
          <w:sz w:val="28"/>
          <w:szCs w:val="28"/>
          <w:u w:val="none"/>
        </w:rPr>
        <w:t>3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721"/>
      </w:tblGrid>
      <w:tr w:rsidR="00F03BD4" w14:paraId="3AA77783" w14:textId="77777777" w:rsidTr="00F072E5">
        <w:trPr>
          <w:trHeight w:hRule="exact" w:val="576"/>
          <w:jc w:val="center"/>
        </w:trPr>
        <w:tc>
          <w:tcPr>
            <w:tcW w:w="7645" w:type="dxa"/>
            <w:vAlign w:val="center"/>
          </w:tcPr>
          <w:p w14:paraId="01F12600" w14:textId="6167206C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Reg#</w:t>
            </w:r>
            <w:r w:rsidRPr="00C26C20">
              <w:rPr>
                <w:b w:val="0"/>
                <w:sz w:val="22"/>
                <w:szCs w:val="22"/>
                <w:u w:val="none"/>
              </w:rPr>
              <w:t>: _____________________</w:t>
            </w:r>
          </w:p>
        </w:tc>
        <w:tc>
          <w:tcPr>
            <w:tcW w:w="3721" w:type="dxa"/>
            <w:vAlign w:val="center"/>
          </w:tcPr>
          <w:p w14:paraId="1B4B812E" w14:textId="5DBB5EA1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>Name: ____________________________________</w:t>
            </w:r>
          </w:p>
        </w:tc>
      </w:tr>
      <w:tr w:rsidR="00F03BD4" w14:paraId="4A3EB842" w14:textId="77777777" w:rsidTr="00F072E5">
        <w:trPr>
          <w:trHeight w:hRule="exact" w:val="469"/>
          <w:jc w:val="center"/>
        </w:trPr>
        <w:tc>
          <w:tcPr>
            <w:tcW w:w="7645" w:type="dxa"/>
            <w:vAlign w:val="center"/>
          </w:tcPr>
          <w:p w14:paraId="45A0B71A" w14:textId="1EBFD32F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COURSE CODE:       </w:t>
            </w:r>
            <w:r w:rsidR="002A4D4C">
              <w:rPr>
                <w:b w:val="0"/>
                <w:sz w:val="22"/>
                <w:szCs w:val="22"/>
                <w:u w:val="none"/>
              </w:rPr>
              <w:t>CS101</w:t>
            </w:r>
          </w:p>
        </w:tc>
        <w:tc>
          <w:tcPr>
            <w:tcW w:w="3721" w:type="dxa"/>
            <w:vAlign w:val="center"/>
          </w:tcPr>
          <w:p w14:paraId="419D4A78" w14:textId="44DFA7E9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ind w:left="547" w:hanging="547"/>
              <w:rPr>
                <w:b w:val="0"/>
                <w:sz w:val="22"/>
                <w:szCs w:val="22"/>
                <w:u w:val="none"/>
              </w:rPr>
            </w:pPr>
            <w:r w:rsidRPr="00C26C20">
              <w:rPr>
                <w:b w:val="0"/>
                <w:sz w:val="22"/>
                <w:szCs w:val="22"/>
                <w:u w:val="none"/>
              </w:rPr>
              <w:t>INSTRUCTOR</w:t>
            </w:r>
            <w:r w:rsidRPr="000C3E09">
              <w:rPr>
                <w:bCs/>
                <w:sz w:val="22"/>
                <w:szCs w:val="22"/>
                <w:u w:val="none"/>
              </w:rPr>
              <w:t xml:space="preserve">: </w:t>
            </w:r>
            <w:r w:rsidR="000C3E09" w:rsidRPr="000C3E09">
              <w:rPr>
                <w:b w:val="0"/>
                <w:caps w:val="0"/>
                <w:sz w:val="22"/>
                <w:szCs w:val="22"/>
                <w:u w:val="none"/>
              </w:rPr>
              <w:t>Dr. Khurram Khan</w:t>
            </w:r>
          </w:p>
        </w:tc>
      </w:tr>
      <w:tr w:rsidR="00F03BD4" w14:paraId="5179FAFF" w14:textId="77777777" w:rsidTr="00F072E5">
        <w:trPr>
          <w:trHeight w:hRule="exact" w:val="352"/>
          <w:jc w:val="center"/>
        </w:trPr>
        <w:tc>
          <w:tcPr>
            <w:tcW w:w="7645" w:type="dxa"/>
            <w:vAlign w:val="center"/>
          </w:tcPr>
          <w:p w14:paraId="632F8D92" w14:textId="403D5918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Total Exam time: </w:t>
            </w:r>
            <w:r w:rsidR="00254248">
              <w:rPr>
                <w:b w:val="0"/>
                <w:sz w:val="22"/>
                <w:szCs w:val="22"/>
                <w:u w:val="none"/>
              </w:rPr>
              <w:t>1</w:t>
            </w:r>
            <w:r w:rsidR="004E24E9">
              <w:rPr>
                <w:b w:val="0"/>
                <w:sz w:val="22"/>
                <w:szCs w:val="22"/>
                <w:u w:val="none"/>
              </w:rPr>
              <w:t>.</w:t>
            </w:r>
            <w:r w:rsidR="00535FE6">
              <w:rPr>
                <w:b w:val="0"/>
                <w:sz w:val="22"/>
                <w:szCs w:val="22"/>
                <w:u w:val="none"/>
              </w:rPr>
              <w:t>0</w:t>
            </w:r>
            <w:r w:rsidR="0031485C">
              <w:rPr>
                <w:b w:val="0"/>
                <w:sz w:val="22"/>
                <w:szCs w:val="22"/>
                <w:u w:val="none"/>
              </w:rPr>
              <w:t>0</w:t>
            </w:r>
          </w:p>
        </w:tc>
        <w:tc>
          <w:tcPr>
            <w:tcW w:w="3721" w:type="dxa"/>
            <w:vAlign w:val="center"/>
          </w:tcPr>
          <w:p w14:paraId="325712D3" w14:textId="01C6EA04" w:rsidR="00F03BD4" w:rsidRDefault="00F03BD4" w:rsidP="005408DC">
            <w:pPr>
              <w:pStyle w:val="MPHead1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Maximum </w:t>
            </w:r>
            <w:r w:rsidR="003F61FD">
              <w:rPr>
                <w:b w:val="0"/>
                <w:sz w:val="22"/>
                <w:szCs w:val="22"/>
                <w:u w:val="none"/>
              </w:rPr>
              <w:t>Marks</w:t>
            </w:r>
            <w:r>
              <w:rPr>
                <w:b w:val="0"/>
                <w:sz w:val="22"/>
                <w:szCs w:val="22"/>
                <w:u w:val="none"/>
              </w:rPr>
              <w:t xml:space="preserve">: </w:t>
            </w:r>
            <w:r w:rsidR="003F61FD">
              <w:rPr>
                <w:b w:val="0"/>
                <w:sz w:val="22"/>
                <w:szCs w:val="22"/>
                <w:u w:val="none"/>
              </w:rPr>
              <w:t>45</w:t>
            </w:r>
          </w:p>
        </w:tc>
      </w:tr>
    </w:tbl>
    <w:p w14:paraId="6E64D6E1" w14:textId="48869AF3" w:rsidR="00590B86" w:rsidRDefault="00590B86" w:rsidP="00C26C20">
      <w:pPr>
        <w:pStyle w:val="MPHead1"/>
        <w:numPr>
          <w:ilvl w:val="0"/>
          <w:numId w:val="0"/>
        </w:numPr>
        <w:ind w:left="547" w:hanging="547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------------------------------------------------------------------------------------------------------------------------------</w:t>
      </w:r>
      <w:r w:rsidR="00F03BD4">
        <w:rPr>
          <w:b w:val="0"/>
          <w:sz w:val="22"/>
          <w:szCs w:val="22"/>
          <w:u w:val="none"/>
        </w:rPr>
        <w:t>-----------------------------------------</w:t>
      </w:r>
    </w:p>
    <w:p w14:paraId="2D9479B0" w14:textId="77777777" w:rsidR="00F551C7" w:rsidRDefault="00F551C7" w:rsidP="002A43BA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</w:p>
    <w:p w14:paraId="340D29D5" w14:textId="77777777" w:rsidR="00F551C7" w:rsidRPr="00F551C7" w:rsidRDefault="00D22B09" w:rsidP="002A43BA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  <w:r>
        <w:rPr>
          <w:caps w:val="0"/>
          <w:sz w:val="22"/>
          <w:szCs w:val="22"/>
          <w:u w:val="none"/>
        </w:rPr>
        <w:t>Instructions</w:t>
      </w:r>
    </w:p>
    <w:p w14:paraId="780AA27F" w14:textId="77777777" w:rsidR="002A43BA" w:rsidRDefault="002A43BA" w:rsidP="002A43BA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</w:p>
    <w:p w14:paraId="52C34725" w14:textId="00C196AB" w:rsidR="00DA4579" w:rsidRDefault="00DA4579" w:rsidP="00BE4577">
      <w:pPr>
        <w:pStyle w:val="MPHead1"/>
        <w:numPr>
          <w:ilvl w:val="0"/>
          <w:numId w:val="3"/>
        </w:numPr>
        <w:jc w:val="both"/>
        <w:rPr>
          <w:b w:val="0"/>
          <w:caps w:val="0"/>
          <w:sz w:val="22"/>
          <w:szCs w:val="22"/>
          <w:u w:val="none"/>
        </w:rPr>
      </w:pPr>
      <w:r w:rsidRPr="00DA4579">
        <w:rPr>
          <w:b w:val="0"/>
          <w:caps w:val="0"/>
          <w:sz w:val="22"/>
          <w:szCs w:val="22"/>
          <w:u w:val="none"/>
        </w:rPr>
        <w:t>Properly write your name and registration number.</w:t>
      </w:r>
    </w:p>
    <w:p w14:paraId="4157B15F" w14:textId="266D863B" w:rsidR="00DE71F5" w:rsidRDefault="00DE71F5" w:rsidP="00BE4577">
      <w:pPr>
        <w:pStyle w:val="MPHead1"/>
        <w:numPr>
          <w:ilvl w:val="0"/>
          <w:numId w:val="3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sz w:val="22"/>
          <w:szCs w:val="22"/>
          <w:u w:val="none"/>
        </w:rPr>
        <w:t>All questions are mandatory</w:t>
      </w:r>
      <w:r w:rsidRPr="00D22B09">
        <w:rPr>
          <w:b w:val="0"/>
          <w:caps w:val="0"/>
          <w:sz w:val="22"/>
          <w:szCs w:val="22"/>
          <w:u w:val="none"/>
        </w:rPr>
        <w:t>.</w:t>
      </w:r>
    </w:p>
    <w:p w14:paraId="5C3C545D" w14:textId="77777777" w:rsidR="00DE71F5" w:rsidRDefault="00DE71F5" w:rsidP="00BE4577">
      <w:pPr>
        <w:pStyle w:val="MPHead1"/>
        <w:numPr>
          <w:ilvl w:val="0"/>
          <w:numId w:val="3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sz w:val="22"/>
          <w:szCs w:val="22"/>
          <w:u w:val="none"/>
        </w:rPr>
        <w:t>Understanding the question is part of the exam.</w:t>
      </w:r>
    </w:p>
    <w:p w14:paraId="4DF0B772" w14:textId="56564661" w:rsidR="005F3FC3" w:rsidRDefault="00DE71F5" w:rsidP="00BE4577">
      <w:pPr>
        <w:pStyle w:val="MPHead1"/>
        <w:numPr>
          <w:ilvl w:val="0"/>
          <w:numId w:val="3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sz w:val="22"/>
          <w:szCs w:val="22"/>
          <w:u w:val="none"/>
        </w:rPr>
        <w:t xml:space="preserve">Cutting is not allowed in </w:t>
      </w:r>
      <w:r w:rsidR="00614EC1">
        <w:rPr>
          <w:b w:val="0"/>
          <w:caps w:val="0"/>
          <w:sz w:val="22"/>
          <w:szCs w:val="22"/>
          <w:u w:val="none"/>
        </w:rPr>
        <w:t>multiple-choice</w:t>
      </w:r>
      <w:r>
        <w:rPr>
          <w:b w:val="0"/>
          <w:caps w:val="0"/>
          <w:sz w:val="22"/>
          <w:szCs w:val="22"/>
          <w:u w:val="none"/>
        </w:rPr>
        <w:t xml:space="preserve"> questions.</w:t>
      </w:r>
    </w:p>
    <w:p w14:paraId="0208526B" w14:textId="574D5CDF" w:rsidR="00DE71F5" w:rsidRPr="005F3FC3" w:rsidRDefault="005F3FC3" w:rsidP="00BE4577">
      <w:pPr>
        <w:pStyle w:val="MPHead1"/>
        <w:numPr>
          <w:ilvl w:val="0"/>
          <w:numId w:val="3"/>
        </w:numPr>
        <w:jc w:val="both"/>
        <w:rPr>
          <w:b w:val="0"/>
          <w:caps w:val="0"/>
          <w:sz w:val="22"/>
          <w:szCs w:val="22"/>
          <w:u w:val="none"/>
        </w:rPr>
      </w:pPr>
      <w:r w:rsidRPr="005F3FC3">
        <w:rPr>
          <w:b w:val="0"/>
          <w:caps w:val="0"/>
          <w:sz w:val="22"/>
          <w:szCs w:val="22"/>
          <w:u w:val="none"/>
        </w:rPr>
        <w:t>Please consider class discussions and demonstrations before answering the questions.</w:t>
      </w:r>
    </w:p>
    <w:p w14:paraId="266F1BD4" w14:textId="77777777" w:rsidR="00B53584" w:rsidRDefault="00B53584" w:rsidP="00B53584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0F8B5CA0" w14:textId="1764B23B" w:rsidR="00B53584" w:rsidRDefault="00B53584" w:rsidP="00B53584">
      <w:pPr>
        <w:pStyle w:val="MPHead1"/>
        <w:numPr>
          <w:ilvl w:val="0"/>
          <w:numId w:val="0"/>
        </w:numPr>
        <w:ind w:left="547" w:hanging="547"/>
        <w:jc w:val="center"/>
        <w:rPr>
          <w:bCs/>
          <w:caps w:val="0"/>
          <w:sz w:val="22"/>
          <w:szCs w:val="22"/>
          <w:u w:val="none"/>
        </w:rPr>
      </w:pPr>
      <w:r w:rsidRPr="00B53584">
        <w:rPr>
          <w:bCs/>
          <w:caps w:val="0"/>
          <w:sz w:val="22"/>
          <w:szCs w:val="22"/>
          <w:u w:val="none"/>
        </w:rPr>
        <w:t>For Examiner use only</w:t>
      </w:r>
    </w:p>
    <w:p w14:paraId="0D162E65" w14:textId="48857A6A" w:rsidR="00A204D2" w:rsidRDefault="00A204D2" w:rsidP="00B53584">
      <w:pPr>
        <w:pStyle w:val="MPHead1"/>
        <w:numPr>
          <w:ilvl w:val="0"/>
          <w:numId w:val="0"/>
        </w:numPr>
        <w:ind w:left="547" w:hanging="547"/>
        <w:jc w:val="center"/>
        <w:rPr>
          <w:bCs/>
          <w:caps w:val="0"/>
          <w:sz w:val="22"/>
          <w:szCs w:val="22"/>
          <w:u w:val="none"/>
        </w:rPr>
      </w:pPr>
    </w:p>
    <w:p w14:paraId="43B60C53" w14:textId="77777777" w:rsidR="00C730EF" w:rsidRPr="00B53584" w:rsidRDefault="00C730EF" w:rsidP="00B53584">
      <w:pPr>
        <w:pStyle w:val="MPHead1"/>
        <w:numPr>
          <w:ilvl w:val="0"/>
          <w:numId w:val="0"/>
        </w:numPr>
        <w:ind w:left="547" w:hanging="547"/>
        <w:jc w:val="center"/>
        <w:rPr>
          <w:bCs/>
          <w:caps w:val="0"/>
          <w:sz w:val="22"/>
          <w:szCs w:val="22"/>
          <w:u w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696"/>
      </w:tblGrid>
      <w:tr w:rsidR="0036563A" w14:paraId="1B17EF33" w14:textId="4A03A7F0" w:rsidTr="003C42B4">
        <w:trPr>
          <w:trHeight w:val="578"/>
          <w:jc w:val="center"/>
        </w:trPr>
        <w:tc>
          <w:tcPr>
            <w:tcW w:w="2294" w:type="dxa"/>
            <w:vAlign w:val="center"/>
          </w:tcPr>
          <w:p w14:paraId="48CFB716" w14:textId="68CAAFE7" w:rsidR="0036563A" w:rsidRPr="00A204D2" w:rsidRDefault="0036563A" w:rsidP="00BD4F0E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 w:rsidRPr="00A204D2">
              <w:rPr>
                <w:bCs/>
                <w:caps w:val="0"/>
                <w:sz w:val="22"/>
                <w:szCs w:val="22"/>
                <w:u w:val="none"/>
              </w:rPr>
              <w:t>Question#</w:t>
            </w:r>
          </w:p>
        </w:tc>
        <w:tc>
          <w:tcPr>
            <w:tcW w:w="1755" w:type="dxa"/>
            <w:vAlign w:val="center"/>
          </w:tcPr>
          <w:p w14:paraId="63AFA733" w14:textId="4F94C61F" w:rsidR="0036563A" w:rsidRPr="00574DA6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 w:rsidRPr="00574DA6">
              <w:rPr>
                <w:bCs/>
                <w:cap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1755" w:type="dxa"/>
            <w:vAlign w:val="center"/>
          </w:tcPr>
          <w:p w14:paraId="64AE320E" w14:textId="198181A2" w:rsidR="0036563A" w:rsidRPr="00574DA6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 w:rsidRPr="00574DA6">
              <w:rPr>
                <w:bCs/>
                <w:cap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1696" w:type="dxa"/>
            <w:vAlign w:val="center"/>
          </w:tcPr>
          <w:p w14:paraId="094E7D74" w14:textId="0972DDA1" w:rsidR="0036563A" w:rsidRPr="00574DA6" w:rsidRDefault="0036563A" w:rsidP="007B2C74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>
              <w:rPr>
                <w:bCs/>
                <w:caps w:val="0"/>
                <w:sz w:val="22"/>
                <w:szCs w:val="22"/>
                <w:u w:val="none"/>
              </w:rPr>
              <w:t>Total</w:t>
            </w:r>
          </w:p>
        </w:tc>
      </w:tr>
      <w:tr w:rsidR="0036563A" w14:paraId="6559D3AD" w14:textId="232F87C2" w:rsidTr="003C42B4">
        <w:trPr>
          <w:trHeight w:val="578"/>
          <w:jc w:val="center"/>
        </w:trPr>
        <w:tc>
          <w:tcPr>
            <w:tcW w:w="2294" w:type="dxa"/>
            <w:vAlign w:val="center"/>
          </w:tcPr>
          <w:p w14:paraId="00403918" w14:textId="438500EA" w:rsidR="0036563A" w:rsidRPr="00A204D2" w:rsidRDefault="0036563A" w:rsidP="00BD4F0E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 w:rsidRPr="00A204D2">
              <w:rPr>
                <w:bCs/>
                <w:caps w:val="0"/>
                <w:sz w:val="22"/>
                <w:szCs w:val="22"/>
                <w:u w:val="none"/>
              </w:rPr>
              <w:t>Marks</w:t>
            </w:r>
          </w:p>
        </w:tc>
        <w:tc>
          <w:tcPr>
            <w:tcW w:w="1755" w:type="dxa"/>
            <w:vAlign w:val="center"/>
          </w:tcPr>
          <w:p w14:paraId="3ADAFEB9" w14:textId="26E71B24" w:rsidR="0036563A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 w:val="0"/>
                <w:caps w:val="0"/>
                <w:sz w:val="22"/>
                <w:szCs w:val="22"/>
                <w:u w:val="none"/>
              </w:rPr>
            </w:pPr>
            <w:r>
              <w:rPr>
                <w:b w:val="0"/>
                <w:caps w:val="0"/>
                <w:sz w:val="22"/>
                <w:szCs w:val="22"/>
                <w:u w:val="none"/>
              </w:rPr>
              <w:t>31</w:t>
            </w:r>
          </w:p>
        </w:tc>
        <w:tc>
          <w:tcPr>
            <w:tcW w:w="1755" w:type="dxa"/>
            <w:vAlign w:val="center"/>
          </w:tcPr>
          <w:p w14:paraId="7E6AD11A" w14:textId="71D5AA50" w:rsidR="0036563A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 w:val="0"/>
                <w:caps w:val="0"/>
                <w:sz w:val="22"/>
                <w:szCs w:val="22"/>
                <w:u w:val="none"/>
              </w:rPr>
            </w:pPr>
            <w:r>
              <w:rPr>
                <w:b w:val="0"/>
                <w:caps w:val="0"/>
                <w:sz w:val="22"/>
                <w:szCs w:val="22"/>
                <w:u w:val="none"/>
              </w:rPr>
              <w:t>14</w:t>
            </w:r>
          </w:p>
        </w:tc>
        <w:tc>
          <w:tcPr>
            <w:tcW w:w="1696" w:type="dxa"/>
            <w:vAlign w:val="center"/>
          </w:tcPr>
          <w:p w14:paraId="7177F54A" w14:textId="4F3AE612" w:rsidR="0036563A" w:rsidRPr="00321774" w:rsidRDefault="0036563A" w:rsidP="007B2C74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>
              <w:rPr>
                <w:bCs/>
                <w:caps w:val="0"/>
                <w:sz w:val="22"/>
                <w:szCs w:val="22"/>
                <w:u w:val="none"/>
              </w:rPr>
              <w:t>45</w:t>
            </w:r>
          </w:p>
        </w:tc>
      </w:tr>
      <w:tr w:rsidR="0036563A" w14:paraId="1F0CF9EC" w14:textId="220A1397" w:rsidTr="003C42B4">
        <w:trPr>
          <w:trHeight w:val="578"/>
          <w:jc w:val="center"/>
        </w:trPr>
        <w:tc>
          <w:tcPr>
            <w:tcW w:w="2294" w:type="dxa"/>
            <w:vAlign w:val="center"/>
          </w:tcPr>
          <w:p w14:paraId="2D8B31F4" w14:textId="4C4B5DAD" w:rsidR="0036563A" w:rsidRPr="00A204D2" w:rsidRDefault="0036563A" w:rsidP="00BD4F0E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Cs/>
                <w:caps w:val="0"/>
                <w:sz w:val="22"/>
                <w:szCs w:val="22"/>
                <w:u w:val="none"/>
              </w:rPr>
            </w:pPr>
            <w:r w:rsidRPr="00A204D2">
              <w:rPr>
                <w:bCs/>
                <w:caps w:val="0"/>
                <w:sz w:val="22"/>
                <w:szCs w:val="22"/>
                <w:u w:val="none"/>
              </w:rPr>
              <w:t>Obtained Marks</w:t>
            </w:r>
          </w:p>
        </w:tc>
        <w:tc>
          <w:tcPr>
            <w:tcW w:w="1755" w:type="dxa"/>
            <w:vAlign w:val="center"/>
          </w:tcPr>
          <w:p w14:paraId="50081D67" w14:textId="77777777" w:rsidR="0036563A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 w:val="0"/>
                <w:caps w:val="0"/>
                <w:sz w:val="22"/>
                <w:szCs w:val="22"/>
                <w:u w:val="none"/>
              </w:rPr>
            </w:pPr>
          </w:p>
        </w:tc>
        <w:tc>
          <w:tcPr>
            <w:tcW w:w="1755" w:type="dxa"/>
            <w:vAlign w:val="center"/>
          </w:tcPr>
          <w:p w14:paraId="625CE85C" w14:textId="77777777" w:rsidR="0036563A" w:rsidRDefault="0036563A" w:rsidP="0051797B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 w:val="0"/>
                <w:caps w:val="0"/>
                <w:sz w:val="22"/>
                <w:szCs w:val="22"/>
                <w:u w:val="none"/>
              </w:rPr>
            </w:pPr>
          </w:p>
        </w:tc>
        <w:tc>
          <w:tcPr>
            <w:tcW w:w="1696" w:type="dxa"/>
            <w:vAlign w:val="center"/>
          </w:tcPr>
          <w:p w14:paraId="779E5D7F" w14:textId="77777777" w:rsidR="0036563A" w:rsidRDefault="0036563A" w:rsidP="007B2C74">
            <w:pPr>
              <w:pStyle w:val="MPHead1"/>
              <w:numPr>
                <w:ilvl w:val="0"/>
                <w:numId w:val="0"/>
              </w:numPr>
              <w:spacing w:after="0"/>
              <w:jc w:val="center"/>
              <w:rPr>
                <w:b w:val="0"/>
                <w:caps w:val="0"/>
                <w:sz w:val="22"/>
                <w:szCs w:val="22"/>
                <w:u w:val="none"/>
              </w:rPr>
            </w:pPr>
          </w:p>
        </w:tc>
      </w:tr>
    </w:tbl>
    <w:p w14:paraId="706D19F9" w14:textId="77777777" w:rsidR="00B53584" w:rsidRDefault="00B53584" w:rsidP="00B53584">
      <w:pPr>
        <w:pStyle w:val="MPHead1"/>
        <w:numPr>
          <w:ilvl w:val="0"/>
          <w:numId w:val="0"/>
        </w:numPr>
        <w:ind w:left="547" w:hanging="547"/>
        <w:jc w:val="center"/>
        <w:rPr>
          <w:b w:val="0"/>
          <w:caps w:val="0"/>
          <w:sz w:val="22"/>
          <w:szCs w:val="22"/>
          <w:u w:val="none"/>
        </w:rPr>
      </w:pPr>
    </w:p>
    <w:p w14:paraId="4E482DE5" w14:textId="03509B6D" w:rsidR="00114CEA" w:rsidRDefault="00114CEA" w:rsidP="00B53584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A78F0C4" w14:textId="214782AB" w:rsidR="00114CEA" w:rsidRDefault="00114CEA" w:rsidP="00B53584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15C6CDD1" w14:textId="46675C7E" w:rsidR="00B53584" w:rsidRPr="005A61DB" w:rsidRDefault="00C730EF" w:rsidP="00B53584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9AC5E3" wp14:editId="5BFFB19B">
                <wp:simplePos x="0" y="0"/>
                <wp:positionH relativeFrom="margin">
                  <wp:posOffset>2238375</wp:posOffset>
                </wp:positionH>
                <wp:positionV relativeFrom="paragraph">
                  <wp:posOffset>9525</wp:posOffset>
                </wp:positionV>
                <wp:extent cx="2428875" cy="10382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4F072" w14:textId="278F018B" w:rsidR="00114CEA" w:rsidRPr="005265B9" w:rsidRDefault="00114CEA" w:rsidP="00114CE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65B9">
                              <w:rPr>
                                <w:sz w:val="18"/>
                                <w:szCs w:val="18"/>
                              </w:rPr>
                              <w:t>Prepared By: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0C3E09">
                              <w:rPr>
                                <w:sz w:val="18"/>
                                <w:szCs w:val="18"/>
                                <w:u w:val="single"/>
                              </w:rPr>
                              <w:t>Dr. Khurram Khan</w:t>
                            </w:r>
                          </w:p>
                          <w:p w14:paraId="75F9259E" w14:textId="77777777" w:rsidR="00114CEA" w:rsidRPr="005265B9" w:rsidRDefault="00114CEA" w:rsidP="00114CE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65B9">
                              <w:rPr>
                                <w:sz w:val="18"/>
                                <w:szCs w:val="18"/>
                              </w:rPr>
                              <w:t xml:space="preserve">Vetted By: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5B9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14:paraId="7225274A" w14:textId="77777777" w:rsidR="00114CEA" w:rsidRPr="005265B9" w:rsidRDefault="00114CEA" w:rsidP="00114CE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65B9">
                              <w:rPr>
                                <w:sz w:val="18"/>
                                <w:szCs w:val="18"/>
                              </w:rPr>
                              <w:t>Approved By: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5B9">
                              <w:rPr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AC5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6.25pt;margin-top:.75pt;width:191.2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" fillcolor="white [3201]" stroked="f" strokeweight=".5pt">
                <v:textbox>
                  <w:txbxContent>
                    <w:p w14:paraId="5C34F072" w14:textId="278F018B" w:rsidR="00114CEA" w:rsidRPr="005265B9" w:rsidRDefault="00114CEA" w:rsidP="00114CE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5265B9">
                        <w:rPr>
                          <w:sz w:val="18"/>
                          <w:szCs w:val="18"/>
                        </w:rPr>
                        <w:t>Prepared By: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0C3E09">
                        <w:rPr>
                          <w:sz w:val="18"/>
                          <w:szCs w:val="18"/>
                          <w:u w:val="single"/>
                        </w:rPr>
                        <w:t>Dr. Khurram Khan</w:t>
                      </w:r>
                    </w:p>
                    <w:p w14:paraId="75F9259E" w14:textId="77777777" w:rsidR="00114CEA" w:rsidRPr="005265B9" w:rsidRDefault="00114CEA" w:rsidP="00114CE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5265B9">
                        <w:rPr>
                          <w:sz w:val="18"/>
                          <w:szCs w:val="18"/>
                        </w:rPr>
                        <w:t xml:space="preserve">Vetted By: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5265B9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  <w:p w14:paraId="7225274A" w14:textId="77777777" w:rsidR="00114CEA" w:rsidRPr="005265B9" w:rsidRDefault="00114CEA" w:rsidP="00114CE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5265B9">
                        <w:rPr>
                          <w:sz w:val="18"/>
                          <w:szCs w:val="18"/>
                        </w:rPr>
                        <w:t>Approved By: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5265B9">
                        <w:rPr>
                          <w:sz w:val="18"/>
                          <w:szCs w:val="18"/>
                        </w:rPr>
                        <w:t>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45234" w14:textId="77777777" w:rsidR="00D6077F" w:rsidRDefault="00D6077F" w:rsidP="001E00DC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3417B05A" w14:textId="77777777" w:rsidR="00FA6253" w:rsidRDefault="00FA6253" w:rsidP="00400696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0D8D23A3" w14:textId="77777777" w:rsidR="00FA6253" w:rsidRDefault="00FA6253" w:rsidP="00400696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70615812" w14:textId="77777777" w:rsidR="00FA6253" w:rsidRDefault="00FA6253" w:rsidP="00400696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04A9A40E" w14:textId="77777777" w:rsidR="00FA6253" w:rsidRDefault="00FA6253" w:rsidP="00400696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623906B4" w14:textId="77777777" w:rsidR="00FA6253" w:rsidRDefault="00FA6253" w:rsidP="00400696">
      <w:pPr>
        <w:pStyle w:val="MPHead1"/>
        <w:numPr>
          <w:ilvl w:val="0"/>
          <w:numId w:val="0"/>
        </w:numPr>
        <w:jc w:val="both"/>
        <w:rPr>
          <w:caps w:val="0"/>
          <w:sz w:val="22"/>
          <w:szCs w:val="22"/>
          <w:u w:val="none"/>
        </w:rPr>
      </w:pPr>
    </w:p>
    <w:p w14:paraId="2907E32A" w14:textId="77777777" w:rsidR="004154DD" w:rsidRDefault="0085485D" w:rsidP="004154DD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sz w:val="22"/>
          <w:szCs w:val="22"/>
        </w:rPr>
        <w:br w:type="page"/>
      </w:r>
    </w:p>
    <w:p w14:paraId="1116CC0C" w14:textId="592AFF07" w:rsidR="0096319F" w:rsidRDefault="0096319F" w:rsidP="0096319F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caps w:val="0"/>
          <w:sz w:val="22"/>
          <w:szCs w:val="22"/>
          <w:u w:val="none"/>
        </w:rPr>
        <w:lastRenderedPageBreak/>
        <w:t>Question #</w:t>
      </w:r>
      <w:r w:rsidRPr="003B695A">
        <w:rPr>
          <w:caps w:val="0"/>
          <w:sz w:val="22"/>
          <w:szCs w:val="22"/>
          <w:u w:val="none"/>
        </w:rPr>
        <w:t xml:space="preserve"> </w:t>
      </w:r>
      <w:r>
        <w:rPr>
          <w:caps w:val="0"/>
          <w:sz w:val="22"/>
          <w:szCs w:val="22"/>
          <w:u w:val="none"/>
        </w:rPr>
        <w:t>1</w:t>
      </w:r>
      <w:r>
        <w:rPr>
          <w:b w:val="0"/>
          <w:caps w:val="0"/>
          <w:sz w:val="22"/>
          <w:szCs w:val="22"/>
          <w:u w:val="none"/>
        </w:rPr>
        <w:t xml:space="preserve">:  Answer the following questions.  </w:t>
      </w:r>
      <w:r>
        <w:rPr>
          <w:b w:val="0"/>
          <w:caps w:val="0"/>
          <w:sz w:val="22"/>
          <w:szCs w:val="22"/>
          <w:u w:val="none"/>
        </w:rPr>
        <w:tab/>
      </w:r>
      <w:r>
        <w:rPr>
          <w:b w:val="0"/>
          <w:caps w:val="0"/>
          <w:sz w:val="22"/>
          <w:szCs w:val="22"/>
          <w:u w:val="none"/>
        </w:rPr>
        <w:tab/>
        <w:t xml:space="preserve">        </w:t>
      </w:r>
      <w:r>
        <w:rPr>
          <w:b w:val="0"/>
          <w:caps w:val="0"/>
          <w:sz w:val="22"/>
          <w:szCs w:val="22"/>
          <w:u w:val="none"/>
        </w:rPr>
        <w:tab/>
      </w:r>
      <w:r>
        <w:rPr>
          <w:b w:val="0"/>
          <w:caps w:val="0"/>
          <w:sz w:val="22"/>
          <w:szCs w:val="22"/>
          <w:u w:val="none"/>
        </w:rPr>
        <w:tab/>
      </w:r>
      <w:r>
        <w:rPr>
          <w:b w:val="0"/>
          <w:caps w:val="0"/>
          <w:sz w:val="22"/>
          <w:szCs w:val="22"/>
          <w:u w:val="none"/>
        </w:rPr>
        <w:tab/>
      </w:r>
      <w:r>
        <w:rPr>
          <w:b w:val="0"/>
          <w:caps w:val="0"/>
          <w:sz w:val="22"/>
          <w:szCs w:val="22"/>
          <w:u w:val="none"/>
        </w:rPr>
        <w:tab/>
      </w:r>
      <w:r>
        <w:rPr>
          <w:b w:val="0"/>
          <w:caps w:val="0"/>
          <w:sz w:val="22"/>
          <w:szCs w:val="22"/>
          <w:u w:val="none"/>
        </w:rPr>
        <w:tab/>
        <w:t xml:space="preserve">          (CLO2, PLO1) (</w:t>
      </w:r>
      <w:r>
        <w:rPr>
          <w:caps w:val="0"/>
          <w:sz w:val="22"/>
          <w:szCs w:val="22"/>
          <w:u w:val="none"/>
        </w:rPr>
        <w:t>3</w:t>
      </w:r>
      <w:r w:rsidR="00C13F66">
        <w:rPr>
          <w:caps w:val="0"/>
          <w:sz w:val="22"/>
          <w:szCs w:val="22"/>
          <w:u w:val="none"/>
        </w:rPr>
        <w:t>1</w:t>
      </w:r>
      <w:r w:rsidRPr="001808DC">
        <w:rPr>
          <w:caps w:val="0"/>
          <w:sz w:val="22"/>
          <w:szCs w:val="22"/>
          <w:u w:val="none"/>
        </w:rPr>
        <w:t xml:space="preserve"> Marks</w:t>
      </w:r>
      <w:r>
        <w:rPr>
          <w:b w:val="0"/>
          <w:caps w:val="0"/>
          <w:sz w:val="22"/>
          <w:szCs w:val="22"/>
          <w:u w:val="none"/>
        </w:rPr>
        <w:t>)</w:t>
      </w:r>
    </w:p>
    <w:p w14:paraId="66A8FA31" w14:textId="41BF70E4" w:rsidR="004154DD" w:rsidRDefault="004154DD" w:rsidP="00C3386D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</w:p>
    <w:p w14:paraId="70DF5A21" w14:textId="7C54B2BF" w:rsidR="00F73C02" w:rsidRPr="00501399" w:rsidRDefault="00213B58" w:rsidP="002A4523">
      <w:pPr>
        <w:pStyle w:val="MPHead1"/>
        <w:numPr>
          <w:ilvl w:val="0"/>
          <w:numId w:val="4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sz w:val="22"/>
          <w:szCs w:val="22"/>
          <w:u w:val="none"/>
        </w:rPr>
        <w:t>A</w:t>
      </w:r>
      <w:r w:rsidRPr="00213B58">
        <w:rPr>
          <w:b w:val="0"/>
          <w:caps w:val="0"/>
          <w:sz w:val="22"/>
          <w:szCs w:val="22"/>
          <w:u w:val="none"/>
        </w:rPr>
        <w:t>nalyze the code snippets and write the values of the requested variables in the corresponding boxes</w:t>
      </w:r>
      <w:r>
        <w:rPr>
          <w:b w:val="0"/>
          <w:caps w:val="0"/>
          <w:sz w:val="22"/>
          <w:szCs w:val="22"/>
          <w:u w:val="none"/>
        </w:rPr>
        <w:t>.</w:t>
      </w:r>
      <w:r w:rsidR="00501399">
        <w:rPr>
          <w:b w:val="0"/>
          <w:caps w:val="0"/>
          <w:sz w:val="22"/>
          <w:szCs w:val="22"/>
          <w:u w:val="none"/>
        </w:rPr>
        <w:t xml:space="preserve">                  </w:t>
      </w:r>
      <w:r w:rsidR="00501399" w:rsidRPr="00501399">
        <w:rPr>
          <w:b w:val="0"/>
          <w:caps w:val="0"/>
          <w:sz w:val="22"/>
          <w:szCs w:val="22"/>
          <w:u w:val="none"/>
        </w:rPr>
        <w:t>(</w:t>
      </w:r>
      <w:r w:rsidR="00652470">
        <w:rPr>
          <w:b w:val="0"/>
          <w:caps w:val="0"/>
          <w:sz w:val="22"/>
          <w:szCs w:val="22"/>
          <w:u w:val="none"/>
        </w:rPr>
        <w:t>23</w:t>
      </w:r>
      <w:r w:rsidR="00501399" w:rsidRPr="00501399">
        <w:rPr>
          <w:b w:val="0"/>
          <w:caps w:val="0"/>
          <w:sz w:val="22"/>
          <w:szCs w:val="22"/>
          <w:u w:val="none"/>
        </w:rPr>
        <w:t xml:space="preserve"> Marks)</w:t>
      </w:r>
    </w:p>
    <w:p w14:paraId="524B7758" w14:textId="46BAC3B3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95FBE95" wp14:editId="5C70240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5419725" cy="981075"/>
                <wp:effectExtent l="0" t="0" r="0" b="28575"/>
                <wp:wrapNone/>
                <wp:docPr id="55450527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981075"/>
                          <a:chOff x="-1" y="0"/>
                          <a:chExt cx="4629151" cy="981075"/>
                        </a:xfrm>
                      </wpg:grpSpPr>
                      <wpg:grpSp>
                        <wpg:cNvPr id="883567437" name="Group 2"/>
                        <wpg:cNvGrpSpPr/>
                        <wpg:grpSpPr>
                          <a:xfrm>
                            <a:off x="-1" y="0"/>
                            <a:ext cx="2767668" cy="981075"/>
                            <a:chOff x="-2" y="-19050"/>
                            <a:chExt cx="2767668" cy="981075"/>
                          </a:xfrm>
                        </wpg:grpSpPr>
                        <wps:wsp>
                          <wps:cNvPr id="1575267884" name="Text Box 1"/>
                          <wps:cNvSpPr txBox="1"/>
                          <wps:spPr>
                            <a:xfrm>
                              <a:off x="-2" y="257175"/>
                              <a:ext cx="2767668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63E5FF" w14:textId="77777777" w:rsidR="00213B58" w:rsidRPr="007C27B6" w:rsidRDefault="00213B58" w:rsidP="00213B58">
                                <w:pPr>
                                  <w:pStyle w:val="MPHead1"/>
                                  <w:numPr>
                                    <w:ilvl w:val="0"/>
                                    <w:numId w:val="0"/>
                                  </w:numPr>
                                  <w:ind w:left="547" w:hanging="547"/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</w:pPr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int x=</w:t>
                                </w:r>
                                <w:proofErr w:type="gramStart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0E7B26A8" w14:textId="77777777" w:rsidR="00213B58" w:rsidRPr="007C27B6" w:rsidRDefault="00213B58" w:rsidP="00213B58">
                                <w:pPr>
                                  <w:pStyle w:val="MPHead1"/>
                                  <w:numPr>
                                    <w:ilvl w:val="0"/>
                                    <w:numId w:val="0"/>
                                  </w:numPr>
                                  <w:ind w:left="547" w:hanging="547"/>
                                  <w:jc w:val="both"/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</w:pPr>
                                <w:proofErr w:type="spellStart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cout</w:t>
                                </w:r>
                                <w:proofErr w:type="spellEnd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 xml:space="preserve"> &lt;&lt; (x&gt;=</w:t>
                                </w:r>
                                <w:proofErr w:type="gramStart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60 ?</w:t>
                                </w:r>
                                <w:proofErr w:type="gramEnd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“</w:t>
                                </w:r>
                                <w:proofErr w:type="spellStart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p”</w:t>
                                </w:r>
                                <w:proofErr w:type="gramStart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;”F</w:t>
                                </w:r>
                                <w:proofErr w:type="spellEnd"/>
                                <w:proofErr w:type="gramEnd"/>
                                <w:r w:rsidRPr="007C27B6">
                                  <w:rPr>
                                    <w:rFonts w:ascii="Courier New" w:hAnsi="Courier New" w:cs="Courier New"/>
                                    <w:b w:val="0"/>
                                    <w:caps w:val="0"/>
                                    <w:sz w:val="22"/>
                                    <w:szCs w:val="22"/>
                                    <w:u w:val="none"/>
                                  </w:rPr>
                                  <w:t>”);</w:t>
                                </w:r>
                              </w:p>
                              <w:p w14:paraId="2586A54B" w14:textId="77777777" w:rsidR="00213B58" w:rsidRDefault="00213B58" w:rsidP="00213B58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540271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2AA64" w14:textId="77777777" w:rsidR="00213B58" w:rsidRPr="00965191" w:rsidRDefault="00213B58" w:rsidP="00213B58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1778441" name="Group 2"/>
                        <wpg:cNvGrpSpPr/>
                        <wpg:grpSpPr>
                          <a:xfrm>
                            <a:off x="2733558" y="0"/>
                            <a:ext cx="1895592" cy="981075"/>
                            <a:chOff x="418982" y="-19050"/>
                            <a:chExt cx="1895592" cy="981075"/>
                          </a:xfrm>
                        </wpg:grpSpPr>
                        <wps:wsp>
                          <wps:cNvPr id="573069387" name="Text Box 1"/>
                          <wps:cNvSpPr txBox="1"/>
                          <wps:spPr>
                            <a:xfrm>
                              <a:off x="453091" y="257175"/>
                              <a:ext cx="1804533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779A86" w14:textId="2350AD91" w:rsidR="00213B58" w:rsidRDefault="006C2CE3" w:rsidP="00213B58">
                                <w:pPr>
                                  <w:ind w:firstLine="0"/>
                                  <w:jc w:val="left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095272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9BC9D5" w14:textId="77777777" w:rsidR="00213B58" w:rsidRPr="00965191" w:rsidRDefault="00213B58" w:rsidP="00213B58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5FBE95" id="Group 3" o:spid="_x0000_s1027" style="position:absolute;left:0;text-align:left;margin-left:45.75pt;margin-top:8.5pt;width:426.75pt;height:77.25pt;z-index:251752448;mso-width-relative:margin" coordorigin="" coordsize="46291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">
                <v:group id="Group 2" o:spid="_x0000_s1028" style="position:absolute;width:27676;height:9810" coordorigin=",-190" coordsize="27676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">
                  <v:shape id="Text Box 1" o:spid="_x0000_s1029" type="#_x0000_t202" style="position:absolute;top:2571;width:2767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" fillcolor="white [3201]" strokeweight=".5pt">
                    <v:textbox>
                      <w:txbxContent>
                        <w:p w14:paraId="3763E5FF" w14:textId="77777777" w:rsidR="00213B58" w:rsidRPr="007C27B6" w:rsidRDefault="00213B58" w:rsidP="00213B58">
                          <w:pPr>
                            <w:pStyle w:val="MPHead1"/>
                            <w:numPr>
                              <w:ilvl w:val="0"/>
                              <w:numId w:val="0"/>
                            </w:numPr>
                            <w:ind w:left="547" w:hanging="547"/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</w:pPr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int x=</w:t>
                          </w:r>
                          <w:proofErr w:type="gramStart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1;</w:t>
                          </w:r>
                          <w:proofErr w:type="gramEnd"/>
                        </w:p>
                        <w:p w14:paraId="0E7B26A8" w14:textId="77777777" w:rsidR="00213B58" w:rsidRPr="007C27B6" w:rsidRDefault="00213B58" w:rsidP="00213B58">
                          <w:pPr>
                            <w:pStyle w:val="MPHead1"/>
                            <w:numPr>
                              <w:ilvl w:val="0"/>
                              <w:numId w:val="0"/>
                            </w:numPr>
                            <w:ind w:left="547" w:hanging="547"/>
                            <w:jc w:val="both"/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</w:pPr>
                          <w:proofErr w:type="spellStart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cout</w:t>
                          </w:r>
                          <w:proofErr w:type="spellEnd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 xml:space="preserve"> &lt;&lt; (x&gt;=</w:t>
                          </w:r>
                          <w:proofErr w:type="gramStart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60 ?</w:t>
                          </w:r>
                          <w:proofErr w:type="gramEnd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“</w:t>
                          </w:r>
                          <w:proofErr w:type="spellStart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p”</w:t>
                          </w:r>
                          <w:proofErr w:type="gramStart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;”F</w:t>
                          </w:r>
                          <w:proofErr w:type="spellEnd"/>
                          <w:proofErr w:type="gramEnd"/>
                          <w:r w:rsidRPr="007C27B6">
                            <w:rPr>
                              <w:rFonts w:ascii="Courier New" w:hAnsi="Courier New" w:cs="Courier New"/>
                              <w:b w:val="0"/>
                              <w:caps w:val="0"/>
                              <w:sz w:val="22"/>
                              <w:szCs w:val="22"/>
                              <w:u w:val="none"/>
                            </w:rPr>
                            <w:t>”);</w:t>
                          </w:r>
                        </w:p>
                        <w:p w14:paraId="2586A54B" w14:textId="77777777" w:rsidR="00213B58" w:rsidRDefault="00213B58" w:rsidP="00213B58">
                          <w:pPr>
                            <w:ind w:firstLine="0"/>
                            <w:jc w:val="left"/>
                          </w:pPr>
                        </w:p>
                      </w:txbxContent>
                    </v:textbox>
                  </v:shape>
                  <v:shape id="Text Box 1" o:spid="_x0000_s1030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" filled="f" stroked="f" strokeweight=".5pt">
                    <v:textbox>
                      <w:txbxContent>
                        <w:p w14:paraId="7C92AA64" w14:textId="77777777" w:rsidR="00213B58" w:rsidRPr="00965191" w:rsidRDefault="00213B58" w:rsidP="00213B58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31" style="position:absolute;left:27335;width:18956;height:9810" coordorigin="4189,-190" coordsize="1895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">
                  <v:shape id="Text Box 1" o:spid="_x0000_s1032" type="#_x0000_t202" style="position:absolute;left:4530;top:2571;width:1804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" fillcolor="white [3201]" strokeweight=".5pt">
                    <v:textbox>
                      <w:txbxContent>
                        <w:p w14:paraId="05779A86" w14:textId="2350AD91" w:rsidR="00213B58" w:rsidRDefault="006C2CE3" w:rsidP="00213B58">
                          <w:pPr>
                            <w:ind w:firstLine="0"/>
                            <w:jc w:val="left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1" o:spid="_x0000_s1033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" filled="f" stroked="f" strokeweight=".5pt">
                    <v:textbox>
                      <w:txbxContent>
                        <w:p w14:paraId="509BC9D5" w14:textId="77777777" w:rsidR="00213B58" w:rsidRPr="00965191" w:rsidRDefault="00213B58" w:rsidP="00213B58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3DA8EE" w14:textId="0853A399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1CEBFEB0" w14:textId="5C4C569B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3869983D" w14:textId="358279D1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D62D53B" w14:textId="77777777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6296D0E1" w14:textId="42FF530C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4C4AD40F" w14:textId="0277A950" w:rsidR="00213B58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C63A4DC" wp14:editId="2B637B73">
                <wp:simplePos x="0" y="0"/>
                <wp:positionH relativeFrom="column">
                  <wp:posOffset>592455</wp:posOffset>
                </wp:positionH>
                <wp:positionV relativeFrom="paragraph">
                  <wp:posOffset>113665</wp:posOffset>
                </wp:positionV>
                <wp:extent cx="5419725" cy="1676399"/>
                <wp:effectExtent l="0" t="0" r="0" b="19685"/>
                <wp:wrapNone/>
                <wp:docPr id="21432027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1676399"/>
                          <a:chOff x="-1" y="0"/>
                          <a:chExt cx="4629151" cy="1676399"/>
                        </a:xfrm>
                      </wpg:grpSpPr>
                      <wpg:grpSp>
                        <wpg:cNvPr id="1511679397" name="Group 2"/>
                        <wpg:cNvGrpSpPr/>
                        <wpg:grpSpPr>
                          <a:xfrm>
                            <a:off x="-1" y="0"/>
                            <a:ext cx="2767668" cy="1676399"/>
                            <a:chOff x="-2" y="-19050"/>
                            <a:chExt cx="2767668" cy="1676399"/>
                          </a:xfrm>
                        </wpg:grpSpPr>
                        <wps:wsp>
                          <wps:cNvPr id="311638268" name="Text Box 1"/>
                          <wps:cNvSpPr txBox="1"/>
                          <wps:spPr>
                            <a:xfrm>
                              <a:off x="-2" y="257174"/>
                              <a:ext cx="2767668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9B5323" w14:textId="77777777" w:rsidR="00502BAF" w:rsidRPr="00502BAF" w:rsidRDefault="00502BAF" w:rsidP="00502BAF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x = </w:t>
                                </w:r>
                                <w:proofErr w:type="gramStart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4;  int</w:t>
                                </w:r>
                                <w:proofErr w:type="gramEnd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y =4;</w:t>
                                </w:r>
                              </w:p>
                              <w:p w14:paraId="71D154E8" w14:textId="77777777" w:rsidR="00502BAF" w:rsidRPr="00502BAF" w:rsidRDefault="00502BAF" w:rsidP="00502BAF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z = (--x) - (y++</w:t>
                                </w:r>
                                <w:proofErr w:type="gramStart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);</w:t>
                                </w:r>
                                <w:proofErr w:type="gramEnd"/>
                              </w:p>
                              <w:p w14:paraId="06B33767" w14:textId="77777777" w:rsidR="00502BAF" w:rsidRPr="00502BAF" w:rsidRDefault="00502BAF" w:rsidP="00502BAF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Cout&lt;&lt; "\n x = "&lt;&lt; </w:t>
                                </w:r>
                                <w:proofErr w:type="gramStart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x;</w:t>
                                </w:r>
                                <w:proofErr w:type="gramEnd"/>
                              </w:p>
                              <w:p w14:paraId="24612C48" w14:textId="77777777" w:rsidR="00502BAF" w:rsidRPr="00502BAF" w:rsidRDefault="00502BAF" w:rsidP="00502BAF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Cout&lt;&lt;"\n y = "&lt;&lt; </w:t>
                                </w:r>
                                <w:proofErr w:type="gramStart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y;</w:t>
                                </w:r>
                                <w:proofErr w:type="gramEnd"/>
                              </w:p>
                              <w:p w14:paraId="7647E95E" w14:textId="3EEC9308" w:rsidR="00AF5422" w:rsidRDefault="00502BAF" w:rsidP="00502BAF">
                                <w:pPr>
                                  <w:spacing w:after="0" w:line="360" w:lineRule="auto"/>
                                  <w:ind w:firstLine="0"/>
                                  <w:jc w:val="left"/>
                                </w:pPr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Cout&lt;&lt;"\n z= "&lt;&lt; </w:t>
                                </w:r>
                                <w:proofErr w:type="gramStart"/>
                                <w:r w:rsidRPr="00502BA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z;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7312971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37EBC" w14:textId="77777777" w:rsidR="00AF5422" w:rsidRPr="00965191" w:rsidRDefault="00AF5422" w:rsidP="00AF5422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6998840" name="Group 2"/>
                        <wpg:cNvGrpSpPr/>
                        <wpg:grpSpPr>
                          <a:xfrm>
                            <a:off x="2733558" y="0"/>
                            <a:ext cx="1895592" cy="1675765"/>
                            <a:chOff x="418982" y="-19050"/>
                            <a:chExt cx="1895592" cy="1675765"/>
                          </a:xfrm>
                        </wpg:grpSpPr>
                        <wps:wsp>
                          <wps:cNvPr id="537653544" name="Text Box 1"/>
                          <wps:cNvSpPr txBox="1"/>
                          <wps:spPr>
                            <a:xfrm>
                              <a:off x="453091" y="257071"/>
                              <a:ext cx="1804533" cy="1399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331EAF" w14:textId="77777777" w:rsidR="00220323" w:rsidRDefault="00220323" w:rsidP="00220323">
                                <w:pPr>
                                  <w:ind w:firstLine="0"/>
                                  <w:jc w:val="left"/>
                                </w:pPr>
                                <w:r>
                                  <w:t>x = 3</w:t>
                                </w:r>
                              </w:p>
                              <w:p w14:paraId="162D2985" w14:textId="77777777" w:rsidR="00220323" w:rsidRDefault="00220323" w:rsidP="00220323">
                                <w:pPr>
                                  <w:ind w:firstLine="0"/>
                                  <w:jc w:val="left"/>
                                </w:pPr>
                                <w:r>
                                  <w:t xml:space="preserve"> y = 5</w:t>
                                </w:r>
                              </w:p>
                              <w:p w14:paraId="18187C39" w14:textId="5D9E963A" w:rsidR="00AF5422" w:rsidRDefault="00220323" w:rsidP="00220323">
                                <w:pPr>
                                  <w:ind w:firstLine="0"/>
                                  <w:jc w:val="left"/>
                                </w:pPr>
                                <w:r>
                                  <w:t xml:space="preserve"> z= 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638904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DB9A2" w14:textId="77777777" w:rsidR="00AF5422" w:rsidRPr="00965191" w:rsidRDefault="00AF5422" w:rsidP="00AF5422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3A4DC" id="_x0000_s1034" style="position:absolute;left:0;text-align:left;margin-left:46.65pt;margin-top:8.95pt;width:426.75pt;height:132pt;z-index:251754496;mso-width-relative:margin;mso-height-relative:margin" coordorigin="" coordsize="46291,1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">
                <v:group id="Group 2" o:spid="_x0000_s1035" style="position:absolute;width:27676;height:16763" coordorigin=",-190" coordsize="27676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">
                  <v:shape id="Text Box 1" o:spid="_x0000_s1036" type="#_x0000_t202" style="position:absolute;top:2571;width:2767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" fillcolor="white [3201]" strokeweight=".5pt">
                    <v:textbox>
                      <w:txbxContent>
                        <w:p w14:paraId="509B5323" w14:textId="77777777" w:rsidR="00502BAF" w:rsidRPr="00502BAF" w:rsidRDefault="00502BAF" w:rsidP="00502BAF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x = </w:t>
                          </w:r>
                          <w:proofErr w:type="gramStart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4;  int</w:t>
                          </w:r>
                          <w:proofErr w:type="gramEnd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y =4;</w:t>
                          </w:r>
                        </w:p>
                        <w:p w14:paraId="71D154E8" w14:textId="77777777" w:rsidR="00502BAF" w:rsidRPr="00502BAF" w:rsidRDefault="00502BAF" w:rsidP="00502BAF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z = (--x) - (y++</w:t>
                          </w:r>
                          <w:proofErr w:type="gramStart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);</w:t>
                          </w:r>
                          <w:proofErr w:type="gramEnd"/>
                        </w:p>
                        <w:p w14:paraId="06B33767" w14:textId="77777777" w:rsidR="00502BAF" w:rsidRPr="00502BAF" w:rsidRDefault="00502BAF" w:rsidP="00502BAF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Cout&lt;&lt; "\n x = "&lt;&lt; </w:t>
                          </w:r>
                          <w:proofErr w:type="gramStart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x;</w:t>
                          </w:r>
                          <w:proofErr w:type="gramEnd"/>
                        </w:p>
                        <w:p w14:paraId="24612C48" w14:textId="77777777" w:rsidR="00502BAF" w:rsidRPr="00502BAF" w:rsidRDefault="00502BAF" w:rsidP="00502BAF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Cout&lt;&lt;"\n y = "&lt;&lt; </w:t>
                          </w:r>
                          <w:proofErr w:type="gramStart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y;</w:t>
                          </w:r>
                          <w:proofErr w:type="gramEnd"/>
                        </w:p>
                        <w:p w14:paraId="7647E95E" w14:textId="3EEC9308" w:rsidR="00AF5422" w:rsidRDefault="00502BAF" w:rsidP="00502BAF">
                          <w:pPr>
                            <w:spacing w:after="0" w:line="360" w:lineRule="auto"/>
                            <w:ind w:firstLine="0"/>
                            <w:jc w:val="left"/>
                          </w:pPr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Cout&lt;&lt;"\n z= "&lt;&lt; </w:t>
                          </w:r>
                          <w:proofErr w:type="gramStart"/>
                          <w:r w:rsidRPr="00502BA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z;</w:t>
                          </w:r>
                          <w:proofErr w:type="gramEnd"/>
                        </w:p>
                      </w:txbxContent>
                    </v:textbox>
                  </v:shape>
                  <v:shape id="Text Box 1" o:spid="_x0000_s1037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" filled="f" stroked="f" strokeweight=".5pt">
                    <v:textbox>
                      <w:txbxContent>
                        <w:p w14:paraId="45937EBC" w14:textId="77777777" w:rsidR="00AF5422" w:rsidRPr="00965191" w:rsidRDefault="00AF5422" w:rsidP="00AF5422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38" style="position:absolute;left:27335;width:18956;height:16757" coordorigin="4189,-190" coordsize="18955,1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">
                  <v:shape id="Text Box 1" o:spid="_x0000_s1039" type="#_x0000_t202" style="position:absolute;left:4530;top:2570;width:18046;height:1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" fillcolor="white [3201]" strokeweight=".5pt">
                    <v:textbox>
                      <w:txbxContent>
                        <w:p w14:paraId="7A331EAF" w14:textId="77777777" w:rsidR="00220323" w:rsidRDefault="00220323" w:rsidP="00220323">
                          <w:pPr>
                            <w:ind w:firstLine="0"/>
                            <w:jc w:val="left"/>
                          </w:pPr>
                          <w:r>
                            <w:t>x = 3</w:t>
                          </w:r>
                        </w:p>
                        <w:p w14:paraId="162D2985" w14:textId="77777777" w:rsidR="00220323" w:rsidRDefault="00220323" w:rsidP="00220323">
                          <w:pPr>
                            <w:ind w:firstLine="0"/>
                            <w:jc w:val="left"/>
                          </w:pPr>
                          <w:r>
                            <w:t xml:space="preserve"> y = 5</w:t>
                          </w:r>
                        </w:p>
                        <w:p w14:paraId="18187C39" w14:textId="5D9E963A" w:rsidR="00AF5422" w:rsidRDefault="00220323" w:rsidP="00220323">
                          <w:pPr>
                            <w:ind w:firstLine="0"/>
                            <w:jc w:val="left"/>
                          </w:pPr>
                          <w:r>
                            <w:t xml:space="preserve"> z= -1</w:t>
                          </w:r>
                        </w:p>
                      </w:txbxContent>
                    </v:textbox>
                  </v:shape>
                  <v:shape id="Text Box 1" o:spid="_x0000_s1040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" filled="f" stroked="f" strokeweight=".5pt">
                    <v:textbox>
                      <w:txbxContent>
                        <w:p w14:paraId="1EFDB9A2" w14:textId="77777777" w:rsidR="00AF5422" w:rsidRPr="00965191" w:rsidRDefault="00AF5422" w:rsidP="00AF5422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E172F32" w14:textId="51490735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6101556E" w14:textId="49EB0184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6249509B" w14:textId="7A7B1260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0497A82" w14:textId="77777777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10C1CDC4" w14:textId="77777777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6805DF3A" w14:textId="47DAF477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0875ED0B" w14:textId="77777777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18C21621" w14:textId="4CAA6434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38022BBA" w14:textId="12B1446D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28D6F399" w14:textId="0F2FACC6" w:rsidR="00AF5422" w:rsidRDefault="00ED22E5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109A5D2" wp14:editId="4EA813CE">
                <wp:simplePos x="0" y="0"/>
                <wp:positionH relativeFrom="column">
                  <wp:posOffset>592455</wp:posOffset>
                </wp:positionH>
                <wp:positionV relativeFrom="paragraph">
                  <wp:posOffset>161925</wp:posOffset>
                </wp:positionV>
                <wp:extent cx="5419725" cy="981075"/>
                <wp:effectExtent l="0" t="0" r="0" b="28575"/>
                <wp:wrapNone/>
                <wp:docPr id="3375145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981075"/>
                          <a:chOff x="-1" y="0"/>
                          <a:chExt cx="4629151" cy="981075"/>
                        </a:xfrm>
                      </wpg:grpSpPr>
                      <wpg:grpSp>
                        <wpg:cNvPr id="190069577" name="Group 2"/>
                        <wpg:cNvGrpSpPr/>
                        <wpg:grpSpPr>
                          <a:xfrm>
                            <a:off x="-1" y="0"/>
                            <a:ext cx="2767668" cy="981075"/>
                            <a:chOff x="-2" y="-19050"/>
                            <a:chExt cx="2767668" cy="981075"/>
                          </a:xfrm>
                        </wpg:grpSpPr>
                        <wps:wsp>
                          <wps:cNvPr id="2027267394" name="Text Box 1"/>
                          <wps:cNvSpPr txBox="1"/>
                          <wps:spPr>
                            <a:xfrm>
                              <a:off x="-2" y="257175"/>
                              <a:ext cx="2767668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B5BCC8" w14:textId="77777777" w:rsidR="004E3F8E" w:rsidRPr="004E3F8E" w:rsidRDefault="004E3F8E" w:rsidP="004E3F8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4E3F8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x= 5, y=</w:t>
                                </w:r>
                                <w:proofErr w:type="gramStart"/>
                                <w:r w:rsidRPr="004E3F8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2;</w:t>
                                </w:r>
                                <w:proofErr w:type="gramEnd"/>
                              </w:p>
                              <w:p w14:paraId="7337E835" w14:textId="4A180E3A" w:rsidR="00ED22E5" w:rsidRPr="004E3F8E" w:rsidRDefault="004E3F8E" w:rsidP="004E3F8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4E3F8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Cout &lt;&lt; x + y *2 % 9 – </w:t>
                                </w:r>
                                <w:proofErr w:type="gramStart"/>
                                <w:r w:rsidRPr="004E3F8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9;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85067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43EC7" w14:textId="77777777" w:rsidR="00ED22E5" w:rsidRPr="00965191" w:rsidRDefault="00ED22E5" w:rsidP="00ED22E5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0333577" name="Group 2"/>
                        <wpg:cNvGrpSpPr/>
                        <wpg:grpSpPr>
                          <a:xfrm>
                            <a:off x="2733558" y="0"/>
                            <a:ext cx="1895592" cy="981075"/>
                            <a:chOff x="418982" y="-19050"/>
                            <a:chExt cx="1895592" cy="981075"/>
                          </a:xfrm>
                        </wpg:grpSpPr>
                        <wps:wsp>
                          <wps:cNvPr id="62493888" name="Text Box 1"/>
                          <wps:cNvSpPr txBox="1"/>
                          <wps:spPr>
                            <a:xfrm>
                              <a:off x="453091" y="257175"/>
                              <a:ext cx="1804533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792624" w14:textId="14C93A60" w:rsidR="00ED22E5" w:rsidRDefault="00AF123C" w:rsidP="00ED22E5">
                                <w:pPr>
                                  <w:ind w:firstLine="0"/>
                                  <w:jc w:val="left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473200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B928B7" w14:textId="77777777" w:rsidR="00ED22E5" w:rsidRPr="00965191" w:rsidRDefault="00ED22E5" w:rsidP="00ED22E5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09A5D2" id="_x0000_s1041" style="position:absolute;left:0;text-align:left;margin-left:46.65pt;margin-top:12.75pt;width:426.75pt;height:77.25pt;z-index:251756544;mso-width-relative:margin" coordorigin="" coordsize="46291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">
                <v:group id="Group 2" o:spid="_x0000_s1042" style="position:absolute;width:27676;height:9810" coordorigin=",-190" coordsize="27676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">
                  <v:shape id="Text Box 1" o:spid="_x0000_s1043" type="#_x0000_t202" style="position:absolute;top:2571;width:2767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" fillcolor="white [3201]" strokeweight=".5pt">
                    <v:textbox>
                      <w:txbxContent>
                        <w:p w14:paraId="0FB5BCC8" w14:textId="77777777" w:rsidR="004E3F8E" w:rsidRPr="004E3F8E" w:rsidRDefault="004E3F8E" w:rsidP="004E3F8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4E3F8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x= 5, y=</w:t>
                          </w:r>
                          <w:proofErr w:type="gramStart"/>
                          <w:r w:rsidRPr="004E3F8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2;</w:t>
                          </w:r>
                          <w:proofErr w:type="gramEnd"/>
                        </w:p>
                        <w:p w14:paraId="7337E835" w14:textId="4A180E3A" w:rsidR="00ED22E5" w:rsidRPr="004E3F8E" w:rsidRDefault="004E3F8E" w:rsidP="004E3F8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4E3F8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Cout &lt;&lt; x + y *2 % 9 – </w:t>
                          </w:r>
                          <w:proofErr w:type="gramStart"/>
                          <w:r w:rsidRPr="004E3F8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9;</w:t>
                          </w:r>
                          <w:proofErr w:type="gramEnd"/>
                        </w:p>
                      </w:txbxContent>
                    </v:textbox>
                  </v:shape>
                  <v:shape id="Text Box 1" o:spid="_x0000_s1044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" filled="f" stroked="f" strokeweight=".5pt">
                    <v:textbox>
                      <w:txbxContent>
                        <w:p w14:paraId="42D43EC7" w14:textId="77777777" w:rsidR="00ED22E5" w:rsidRPr="00965191" w:rsidRDefault="00ED22E5" w:rsidP="00ED22E5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45" style="position:absolute;left:27335;width:18956;height:9810" coordorigin="4189,-190" coordsize="1895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">
                  <v:shape id="Text Box 1" o:spid="_x0000_s1046" type="#_x0000_t202" style="position:absolute;left:4530;top:2571;width:1804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" fillcolor="white [3201]" strokeweight=".5pt">
                    <v:textbox>
                      <w:txbxContent>
                        <w:p w14:paraId="63792624" w14:textId="14C93A60" w:rsidR="00ED22E5" w:rsidRDefault="00AF123C" w:rsidP="00ED22E5">
                          <w:pPr>
                            <w:ind w:firstLine="0"/>
                            <w:jc w:val="left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" o:spid="_x0000_s1047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" filled="f" stroked="f" strokeweight=".5pt">
                    <v:textbox>
                      <w:txbxContent>
                        <w:p w14:paraId="39B928B7" w14:textId="77777777" w:rsidR="00ED22E5" w:rsidRPr="00965191" w:rsidRDefault="00ED22E5" w:rsidP="00ED22E5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5E915DF" w14:textId="4C12A496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0D546556" w14:textId="750DD981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FF6B63D" w14:textId="3B4230DE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0023D765" w14:textId="4A826BF4" w:rsidR="00AF5422" w:rsidRDefault="00375C37">
      <w:pPr>
        <w:spacing w:after="0" w:line="240" w:lineRule="auto"/>
        <w:ind w:firstLine="0"/>
        <w:jc w:val="left"/>
        <w:rPr>
          <w:rFonts w:ascii="Cambria" w:hAnsi="Cambria"/>
          <w:spacing w:val="-5"/>
          <w:sz w:val="22"/>
          <w:szCs w:val="22"/>
        </w:rPr>
      </w:pPr>
      <w:r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B4B2E46" wp14:editId="4E4B7EAF">
                <wp:simplePos x="0" y="0"/>
                <wp:positionH relativeFrom="column">
                  <wp:posOffset>592455</wp:posOffset>
                </wp:positionH>
                <wp:positionV relativeFrom="paragraph">
                  <wp:posOffset>1240155</wp:posOffset>
                </wp:positionV>
                <wp:extent cx="5419725" cy="2543175"/>
                <wp:effectExtent l="0" t="0" r="0" b="28575"/>
                <wp:wrapNone/>
                <wp:docPr id="4670492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543175"/>
                          <a:chOff x="-1" y="0"/>
                          <a:chExt cx="4629151" cy="2543175"/>
                        </a:xfrm>
                      </wpg:grpSpPr>
                      <wpg:grpSp>
                        <wpg:cNvPr id="610041204" name="Group 2"/>
                        <wpg:cNvGrpSpPr/>
                        <wpg:grpSpPr>
                          <a:xfrm>
                            <a:off x="-1" y="0"/>
                            <a:ext cx="2767668" cy="2543175"/>
                            <a:chOff x="-2" y="-19050"/>
                            <a:chExt cx="2767668" cy="2543175"/>
                          </a:xfrm>
                        </wpg:grpSpPr>
                        <wps:wsp>
                          <wps:cNvPr id="1302246457" name="Text Box 1"/>
                          <wps:cNvSpPr txBox="1"/>
                          <wps:spPr>
                            <a:xfrm>
                              <a:off x="-2" y="257070"/>
                              <a:ext cx="2767668" cy="2267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BA2257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x=</w:t>
                                </w:r>
                                <w:proofErr w:type="gramStart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29C42552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while (x &lt;= 6) {</w:t>
                                </w:r>
                              </w:p>
                              <w:p w14:paraId="64D879BA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if (x % 3 == 0) {</w:t>
                                </w:r>
                              </w:p>
                              <w:p w14:paraId="5FC2C496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left="72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x &lt;&lt; </w:t>
                                </w:r>
                                <w:proofErr w:type="spellStart"/>
                                <w:proofErr w:type="gramStart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endl</w:t>
                                </w:r>
                                <w:proofErr w:type="spellEnd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  <w:proofErr w:type="gramEnd"/>
                              </w:p>
                              <w:p w14:paraId="4DFC9D89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6F3471F3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else {</w:t>
                                </w:r>
                              </w:p>
                              <w:p w14:paraId="4A0467AB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x &lt;&lt; '\t</w:t>
                                </w:r>
                                <w:proofErr w:type="gramStart"/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';</w:t>
                                </w:r>
                                <w:proofErr w:type="gramEnd"/>
                              </w:p>
                              <w:p w14:paraId="2609F6A5" w14:textId="77777777" w:rsidR="00202A34" w:rsidRPr="00202A34" w:rsidRDefault="00202A34" w:rsidP="00202A34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31897065" w14:textId="6747E484" w:rsidR="00375C37" w:rsidRDefault="00202A34" w:rsidP="00202A34">
                                <w:pPr>
                                  <w:spacing w:after="0" w:line="360" w:lineRule="auto"/>
                                  <w:ind w:firstLine="0"/>
                                  <w:jc w:val="left"/>
                                </w:pPr>
                                <w:r w:rsidRPr="00202A3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++x;}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0180704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4E2DE" w14:textId="77777777" w:rsidR="00375C37" w:rsidRPr="00965191" w:rsidRDefault="00375C37" w:rsidP="00375C37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2068149" name="Group 2"/>
                        <wpg:cNvGrpSpPr/>
                        <wpg:grpSpPr>
                          <a:xfrm>
                            <a:off x="2733558" y="0"/>
                            <a:ext cx="1895592" cy="2543175"/>
                            <a:chOff x="418982" y="-19050"/>
                            <a:chExt cx="1895592" cy="2543175"/>
                          </a:xfrm>
                        </wpg:grpSpPr>
                        <wps:wsp>
                          <wps:cNvPr id="261327033" name="Text Box 1"/>
                          <wps:cNvSpPr txBox="1"/>
                          <wps:spPr>
                            <a:xfrm>
                              <a:off x="453091" y="257071"/>
                              <a:ext cx="1804533" cy="22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C3F6BC" w14:textId="5C1819F5" w:rsidR="00375C37" w:rsidRDefault="00ED0AA1" w:rsidP="00375C37">
                                <w:pPr>
                                  <w:ind w:firstLine="0"/>
                                  <w:jc w:val="left"/>
                                </w:pPr>
                                <w:r>
                                  <w:t>1</w:t>
                                </w:r>
                                <w:r>
                                  <w:tab/>
                                  <w:t>2</w:t>
                                </w:r>
                                <w:r>
                                  <w:tab/>
                                  <w:t>3</w:t>
                                </w:r>
                              </w:p>
                              <w:p w14:paraId="549A3A59" w14:textId="0C6972CE" w:rsidR="00555D06" w:rsidRDefault="00555D06" w:rsidP="00375C37">
                                <w:pPr>
                                  <w:ind w:firstLine="0"/>
                                  <w:jc w:val="left"/>
                                </w:pPr>
                                <w:r>
                                  <w:t>4</w:t>
                                </w:r>
                                <w:r>
                                  <w:tab/>
                                  <w:t>5</w:t>
                                </w:r>
                                <w:r>
                                  <w:tab/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489817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CAD7D1" w14:textId="77777777" w:rsidR="00375C37" w:rsidRPr="00965191" w:rsidRDefault="00375C37" w:rsidP="00375C37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B2E46" id="_x0000_s1048" style="position:absolute;margin-left:46.65pt;margin-top:97.65pt;width:426.75pt;height:200.25pt;z-index:251760640;mso-width-relative:margin;mso-height-relative:margin" coordorigin="" coordsize="46291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">
                <v:group id="Group 2" o:spid="_x0000_s1049" style="position:absolute;width:27676;height:25431" coordorigin=",-190" coordsize="27676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">
                  <v:shape id="Text Box 1" o:spid="_x0000_s1050" type="#_x0000_t202" style="position:absolute;top:2570;width:27676;height:2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" fillcolor="white [3201]" strokeweight=".5pt">
                    <v:textbox>
                      <w:txbxContent>
                        <w:p w14:paraId="32BA2257" w14:textId="77777777" w:rsidR="00202A34" w:rsidRPr="00202A34" w:rsidRDefault="00202A34" w:rsidP="00202A34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x=</w:t>
                          </w:r>
                          <w:proofErr w:type="gramStart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1;</w:t>
                          </w:r>
                          <w:proofErr w:type="gramEnd"/>
                        </w:p>
                        <w:p w14:paraId="29C42552" w14:textId="77777777" w:rsidR="00202A34" w:rsidRPr="00202A34" w:rsidRDefault="00202A34" w:rsidP="00202A34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while (x &lt;= 6) {</w:t>
                          </w:r>
                        </w:p>
                        <w:p w14:paraId="64D879BA" w14:textId="77777777" w:rsidR="00202A34" w:rsidRPr="00202A34" w:rsidRDefault="00202A34" w:rsidP="00202A34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if (x % 3 == 0) {</w:t>
                          </w:r>
                        </w:p>
                        <w:p w14:paraId="5FC2C496" w14:textId="77777777" w:rsidR="00202A34" w:rsidRPr="00202A34" w:rsidRDefault="00202A34" w:rsidP="00202A34">
                          <w:pPr>
                            <w:spacing w:after="0" w:line="360" w:lineRule="auto"/>
                            <w:ind w:left="72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x &lt;&lt; </w:t>
                          </w:r>
                          <w:proofErr w:type="spellStart"/>
                          <w:proofErr w:type="gramStart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endl</w:t>
                          </w:r>
                          <w:proofErr w:type="spellEnd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  <w:proofErr w:type="gramEnd"/>
                        </w:p>
                        <w:p w14:paraId="4DFC9D89" w14:textId="77777777" w:rsidR="00202A34" w:rsidRPr="00202A34" w:rsidRDefault="00202A34" w:rsidP="00202A34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6F3471F3" w14:textId="77777777" w:rsidR="00202A34" w:rsidRPr="00202A34" w:rsidRDefault="00202A34" w:rsidP="00202A34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else {</w:t>
                          </w:r>
                        </w:p>
                        <w:p w14:paraId="4A0467AB" w14:textId="77777777" w:rsidR="00202A34" w:rsidRPr="00202A34" w:rsidRDefault="00202A34" w:rsidP="00202A34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x &lt;&lt; '\t</w:t>
                          </w:r>
                          <w:proofErr w:type="gramStart"/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';</w:t>
                          </w:r>
                          <w:proofErr w:type="gramEnd"/>
                        </w:p>
                        <w:p w14:paraId="2609F6A5" w14:textId="77777777" w:rsidR="00202A34" w:rsidRPr="00202A34" w:rsidRDefault="00202A34" w:rsidP="00202A34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31897065" w14:textId="6747E484" w:rsidR="00375C37" w:rsidRDefault="00202A34" w:rsidP="00202A34">
                          <w:pPr>
                            <w:spacing w:after="0" w:line="360" w:lineRule="auto"/>
                            <w:ind w:firstLine="0"/>
                            <w:jc w:val="left"/>
                          </w:pPr>
                          <w:r w:rsidRPr="00202A3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++x;}</w:t>
                          </w:r>
                        </w:p>
                      </w:txbxContent>
                    </v:textbox>
                  </v:shape>
                  <v:shape id="Text Box 1" o:spid="_x0000_s1051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" filled="f" stroked="f" strokeweight=".5pt">
                    <v:textbox>
                      <w:txbxContent>
                        <w:p w14:paraId="0694E2DE" w14:textId="77777777" w:rsidR="00375C37" w:rsidRPr="00965191" w:rsidRDefault="00375C37" w:rsidP="00375C37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52" style="position:absolute;left:27335;width:18956;height:25431" coordorigin="4189,-190" coordsize="18955,2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">
                  <v:shape id="Text Box 1" o:spid="_x0000_s1053" type="#_x0000_t202" style="position:absolute;left:4530;top:2570;width:18046;height:2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" fillcolor="white [3201]" strokeweight=".5pt">
                    <v:textbox>
                      <w:txbxContent>
                        <w:p w14:paraId="03C3F6BC" w14:textId="5C1819F5" w:rsidR="00375C37" w:rsidRDefault="00ED0AA1" w:rsidP="00375C37">
                          <w:pPr>
                            <w:ind w:firstLine="0"/>
                            <w:jc w:val="left"/>
                          </w:pPr>
                          <w:r>
                            <w:t>1</w:t>
                          </w:r>
                          <w:r>
                            <w:tab/>
                            <w:t>2</w:t>
                          </w:r>
                          <w:r>
                            <w:tab/>
                            <w:t>3</w:t>
                          </w:r>
                        </w:p>
                        <w:p w14:paraId="549A3A59" w14:textId="0C6972CE" w:rsidR="00555D06" w:rsidRDefault="00555D06" w:rsidP="00375C37">
                          <w:pPr>
                            <w:ind w:firstLine="0"/>
                            <w:jc w:val="left"/>
                          </w:pPr>
                          <w:r>
                            <w:t>4</w:t>
                          </w:r>
                          <w:r>
                            <w:tab/>
                            <w:t>5</w:t>
                          </w:r>
                          <w:r>
                            <w:tab/>
                            <w:t>6</w:t>
                          </w:r>
                        </w:p>
                      </w:txbxContent>
                    </v:textbox>
                  </v:shape>
                  <v:shape id="Text Box 1" o:spid="_x0000_s1054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" filled="f" stroked="f" strokeweight=".5pt">
                    <v:textbox>
                      <w:txbxContent>
                        <w:p w14:paraId="34CAD7D1" w14:textId="77777777" w:rsidR="00375C37" w:rsidRPr="00965191" w:rsidRDefault="00375C37" w:rsidP="00375C37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3206B"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791B4F6" wp14:editId="1E018384">
                <wp:simplePos x="0" y="0"/>
                <wp:positionH relativeFrom="column">
                  <wp:posOffset>592455</wp:posOffset>
                </wp:positionH>
                <wp:positionV relativeFrom="paragraph">
                  <wp:posOffset>259080</wp:posOffset>
                </wp:positionV>
                <wp:extent cx="5419725" cy="981075"/>
                <wp:effectExtent l="0" t="0" r="0" b="28575"/>
                <wp:wrapNone/>
                <wp:docPr id="101822034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981075"/>
                          <a:chOff x="-1" y="0"/>
                          <a:chExt cx="4629151" cy="981075"/>
                        </a:xfrm>
                      </wpg:grpSpPr>
                      <wpg:grpSp>
                        <wpg:cNvPr id="1402724466" name="Group 2"/>
                        <wpg:cNvGrpSpPr/>
                        <wpg:grpSpPr>
                          <a:xfrm>
                            <a:off x="-1" y="0"/>
                            <a:ext cx="2767668" cy="981075"/>
                            <a:chOff x="-2" y="-19050"/>
                            <a:chExt cx="2767668" cy="981075"/>
                          </a:xfrm>
                        </wpg:grpSpPr>
                        <wps:wsp>
                          <wps:cNvPr id="247486952" name="Text Box 1"/>
                          <wps:cNvSpPr txBox="1"/>
                          <wps:spPr>
                            <a:xfrm>
                              <a:off x="-2" y="257175"/>
                              <a:ext cx="2767668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D9D509" w14:textId="77777777" w:rsidR="00F20653" w:rsidRPr="00F20653" w:rsidRDefault="00F20653" w:rsidP="00F20653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2065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double a = </w:t>
                                </w:r>
                                <w:proofErr w:type="gramStart"/>
                                <w:r w:rsidRPr="00F2065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1.67;</w:t>
                                </w:r>
                                <w:proofErr w:type="gramEnd"/>
                                <w:r w:rsidRPr="00F2065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 w14:paraId="21E500CF" w14:textId="01CE81AE" w:rsidR="00D3206B" w:rsidRPr="004E3F8E" w:rsidRDefault="00F20653" w:rsidP="00F20653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2065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b = (int)a + </w:t>
                                </w:r>
                                <w:proofErr w:type="gramStart"/>
                                <w:r w:rsidRPr="00F2065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a ;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7178816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EB283" w14:textId="77777777" w:rsidR="00D3206B" w:rsidRPr="00965191" w:rsidRDefault="00D3206B" w:rsidP="00D3206B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0448063" name="Group 2"/>
                        <wpg:cNvGrpSpPr/>
                        <wpg:grpSpPr>
                          <a:xfrm>
                            <a:off x="2733558" y="0"/>
                            <a:ext cx="1895592" cy="981075"/>
                            <a:chOff x="418982" y="-19050"/>
                            <a:chExt cx="1895592" cy="981075"/>
                          </a:xfrm>
                        </wpg:grpSpPr>
                        <wps:wsp>
                          <wps:cNvPr id="688318085" name="Text Box 1"/>
                          <wps:cNvSpPr txBox="1"/>
                          <wps:spPr>
                            <a:xfrm>
                              <a:off x="453091" y="257175"/>
                              <a:ext cx="1804533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18B545" w14:textId="058AE34F" w:rsidR="00D3206B" w:rsidRDefault="00CF41D6" w:rsidP="00D3206B">
                                <w:pPr>
                                  <w:ind w:firstLine="0"/>
                                  <w:jc w:val="left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65863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A1344" w14:textId="77777777" w:rsidR="00D3206B" w:rsidRPr="00965191" w:rsidRDefault="00D3206B" w:rsidP="00D3206B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91B4F6" id="_x0000_s1055" style="position:absolute;margin-left:46.65pt;margin-top:20.4pt;width:426.75pt;height:77.25pt;z-index:251758592;mso-width-relative:margin" coordorigin="" coordsize="46291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">
                <v:group id="Group 2" o:spid="_x0000_s1056" style="position:absolute;width:27676;height:9810" coordorigin=",-190" coordsize="27676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">
                  <v:shape id="Text Box 1" o:spid="_x0000_s1057" type="#_x0000_t202" style="position:absolute;top:2571;width:2767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" fillcolor="white [3201]" strokeweight=".5pt">
                    <v:textbox>
                      <w:txbxContent>
                        <w:p w14:paraId="2AD9D509" w14:textId="77777777" w:rsidR="00F20653" w:rsidRPr="00F20653" w:rsidRDefault="00F20653" w:rsidP="00F20653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2065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double a = </w:t>
                          </w:r>
                          <w:proofErr w:type="gramStart"/>
                          <w:r w:rsidRPr="00F2065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1.67;</w:t>
                          </w:r>
                          <w:proofErr w:type="gramEnd"/>
                          <w:r w:rsidRPr="00F2065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21E500CF" w14:textId="01CE81AE" w:rsidR="00D3206B" w:rsidRPr="004E3F8E" w:rsidRDefault="00F20653" w:rsidP="00F20653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2065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b = (int)a + </w:t>
                          </w:r>
                          <w:proofErr w:type="gramStart"/>
                          <w:r w:rsidRPr="00F2065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a ;</w:t>
                          </w:r>
                          <w:proofErr w:type="gramEnd"/>
                        </w:p>
                      </w:txbxContent>
                    </v:textbox>
                  </v:shape>
                  <v:shape id="Text Box 1" o:spid="_x0000_s1058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" filled="f" stroked="f" strokeweight=".5pt">
                    <v:textbox>
                      <w:txbxContent>
                        <w:p w14:paraId="257EB283" w14:textId="77777777" w:rsidR="00D3206B" w:rsidRPr="00965191" w:rsidRDefault="00D3206B" w:rsidP="00D3206B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59" style="position:absolute;left:27335;width:18956;height:9810" coordorigin="4189,-190" coordsize="1895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">
                  <v:shape id="Text Box 1" o:spid="_x0000_s1060" type="#_x0000_t202" style="position:absolute;left:4530;top:2571;width:18046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" fillcolor="white [3201]" strokeweight=".5pt">
                    <v:textbox>
                      <w:txbxContent>
                        <w:p w14:paraId="0E18B545" w14:textId="058AE34F" w:rsidR="00D3206B" w:rsidRDefault="00CF41D6" w:rsidP="00D3206B">
                          <w:pPr>
                            <w:ind w:firstLine="0"/>
                            <w:jc w:val="left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" o:spid="_x0000_s1061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" filled="f" stroked="f" strokeweight=".5pt">
                    <v:textbox>
                      <w:txbxContent>
                        <w:p w14:paraId="36CA1344" w14:textId="77777777" w:rsidR="00D3206B" w:rsidRPr="00965191" w:rsidRDefault="00D3206B" w:rsidP="00D3206B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F5422">
        <w:rPr>
          <w:b/>
          <w:caps/>
          <w:sz w:val="22"/>
          <w:szCs w:val="22"/>
        </w:rPr>
        <w:br w:type="page"/>
      </w:r>
    </w:p>
    <w:p w14:paraId="11EC83A0" w14:textId="6AE9C89D" w:rsidR="00AF5422" w:rsidRDefault="00AF5422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7E2B607" w14:textId="00F9CCFB" w:rsidR="00213B58" w:rsidRDefault="00213B58" w:rsidP="00213B58">
      <w:pPr>
        <w:pStyle w:val="MPHead1"/>
        <w:numPr>
          <w:ilvl w:val="0"/>
          <w:numId w:val="0"/>
        </w:numPr>
        <w:ind w:left="547" w:hanging="547"/>
        <w:jc w:val="both"/>
        <w:rPr>
          <w:b w:val="0"/>
          <w:caps w:val="0"/>
          <w:sz w:val="22"/>
          <w:szCs w:val="22"/>
          <w:u w:val="none"/>
        </w:rPr>
      </w:pPr>
    </w:p>
    <w:p w14:paraId="55AFB557" w14:textId="0A397342" w:rsidR="00B929E2" w:rsidRDefault="00A50702">
      <w:pPr>
        <w:spacing w:after="0" w:line="240" w:lineRule="auto"/>
        <w:ind w:firstLine="0"/>
        <w:jc w:val="left"/>
        <w:rPr>
          <w:rFonts w:ascii="Cambria" w:hAnsi="Cambria"/>
          <w:spacing w:val="-5"/>
          <w:sz w:val="22"/>
          <w:szCs w:val="22"/>
        </w:rPr>
      </w:pPr>
      <w:r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FBAF827" wp14:editId="096F1473">
                <wp:simplePos x="0" y="0"/>
                <wp:positionH relativeFrom="column">
                  <wp:posOffset>573405</wp:posOffset>
                </wp:positionH>
                <wp:positionV relativeFrom="paragraph">
                  <wp:posOffset>7620</wp:posOffset>
                </wp:positionV>
                <wp:extent cx="5419725" cy="2047875"/>
                <wp:effectExtent l="0" t="0" r="0" b="28575"/>
                <wp:wrapNone/>
                <wp:docPr id="101418170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047875"/>
                          <a:chOff x="-1" y="0"/>
                          <a:chExt cx="4629151" cy="2047875"/>
                        </a:xfrm>
                      </wpg:grpSpPr>
                      <wpg:grpSp>
                        <wpg:cNvPr id="394793227" name="Group 2"/>
                        <wpg:cNvGrpSpPr/>
                        <wpg:grpSpPr>
                          <a:xfrm>
                            <a:off x="-1" y="0"/>
                            <a:ext cx="2767668" cy="2047875"/>
                            <a:chOff x="-2" y="-19050"/>
                            <a:chExt cx="2767668" cy="2047875"/>
                          </a:xfrm>
                        </wpg:grpSpPr>
                        <wps:wsp>
                          <wps:cNvPr id="153161923" name="Text Box 1"/>
                          <wps:cNvSpPr txBox="1"/>
                          <wps:spPr>
                            <a:xfrm>
                              <a:off x="-2" y="257070"/>
                              <a:ext cx="2767668" cy="1771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B5CDEC" w14:textId="77777777" w:rsidR="00F953F8" w:rsidRPr="00F953F8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x =</w:t>
                                </w: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10;</w:t>
                                </w:r>
                                <w:proofErr w:type="gramEnd"/>
                              </w:p>
                              <w:p w14:paraId="1FA9D8D0" w14:textId="77777777" w:rsidR="00F953F8" w:rsidRPr="00F953F8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y=</w:t>
                                </w: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67CDD693" w14:textId="23BACBDB" w:rsidR="00F953F8" w:rsidRPr="00F953F8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do{</w:t>
                                </w:r>
                                <w:proofErr w:type="gramEnd"/>
                              </w:p>
                              <w:p w14:paraId="5EADC35B" w14:textId="77777777" w:rsidR="00F953F8" w:rsidRPr="00F953F8" w:rsidRDefault="00F953F8" w:rsidP="00F953F8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y+</w:t>
                                </w: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+;</w:t>
                                </w:r>
                                <w:proofErr w:type="gramEnd"/>
                              </w:p>
                              <w:p w14:paraId="4B2C60DC" w14:textId="77777777" w:rsidR="00F953F8" w:rsidRPr="00F953F8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008CB9DB" w14:textId="77777777" w:rsidR="00F953F8" w:rsidRPr="00F953F8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while (</w:t>
                                </w: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x !</w:t>
                                </w:r>
                                <w:proofErr w:type="gramEnd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=10  &amp;&amp;  x/10==0);</w:t>
                                </w:r>
                              </w:p>
                              <w:p w14:paraId="470E1F01" w14:textId="31C2C98C" w:rsidR="00B929E2" w:rsidRDefault="00F953F8" w:rsidP="00F953F8">
                                <w:pPr>
                                  <w:spacing w:after="0" w:line="360" w:lineRule="auto"/>
                                  <w:ind w:firstLine="0"/>
                                  <w:jc w:val="left"/>
                                </w:pPr>
                                <w:proofErr w:type="spell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</w:t>
                                </w:r>
                                <w:proofErr w:type="gramStart"/>
                                <w:r w:rsidRPr="00F953F8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y;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901986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009C7D" w14:textId="77777777" w:rsidR="00B929E2" w:rsidRPr="00965191" w:rsidRDefault="00B929E2" w:rsidP="00B929E2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1743401" name="Group 2"/>
                        <wpg:cNvGrpSpPr/>
                        <wpg:grpSpPr>
                          <a:xfrm>
                            <a:off x="2733558" y="0"/>
                            <a:ext cx="1895592" cy="2047875"/>
                            <a:chOff x="418982" y="-19050"/>
                            <a:chExt cx="1895592" cy="2047875"/>
                          </a:xfrm>
                        </wpg:grpSpPr>
                        <wps:wsp>
                          <wps:cNvPr id="1528787078" name="Text Box 1"/>
                          <wps:cNvSpPr txBox="1"/>
                          <wps:spPr>
                            <a:xfrm>
                              <a:off x="453091" y="257071"/>
                              <a:ext cx="1804533" cy="17717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DE18DA0" w14:textId="134BE868" w:rsidR="00B929E2" w:rsidRDefault="009277CF" w:rsidP="00B929E2">
                                <w:pPr>
                                  <w:ind w:firstLine="0"/>
                                  <w:jc w:val="left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2639865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E4539A" w14:textId="77777777" w:rsidR="00B929E2" w:rsidRPr="00965191" w:rsidRDefault="00B929E2" w:rsidP="00B929E2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AF827" id="_x0000_s1062" style="position:absolute;margin-left:45.15pt;margin-top:.6pt;width:426.75pt;height:161.25pt;z-index:251762688;mso-width-relative:margin;mso-height-relative:margin" coordorigin="" coordsize="46291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">
                <v:group id="Group 2" o:spid="_x0000_s1063" style="position:absolute;width:27676;height:20478" coordorigin=",-190" coordsize="27676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">
                  <v:shape id="Text Box 1" o:spid="_x0000_s1064" type="#_x0000_t202" style="position:absolute;top:2570;width:27676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" fillcolor="white [3201]" strokeweight=".5pt">
                    <v:textbox>
                      <w:txbxContent>
                        <w:p w14:paraId="7EB5CDEC" w14:textId="77777777" w:rsidR="00F953F8" w:rsidRPr="00F953F8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x =</w:t>
                          </w: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10;</w:t>
                          </w:r>
                          <w:proofErr w:type="gramEnd"/>
                        </w:p>
                        <w:p w14:paraId="1FA9D8D0" w14:textId="77777777" w:rsidR="00F953F8" w:rsidRPr="00F953F8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y=</w:t>
                          </w: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1;</w:t>
                          </w:r>
                          <w:proofErr w:type="gramEnd"/>
                        </w:p>
                        <w:p w14:paraId="67CDD693" w14:textId="23BACBDB" w:rsidR="00F953F8" w:rsidRPr="00F953F8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do{</w:t>
                          </w:r>
                          <w:proofErr w:type="gramEnd"/>
                        </w:p>
                        <w:p w14:paraId="5EADC35B" w14:textId="77777777" w:rsidR="00F953F8" w:rsidRPr="00F953F8" w:rsidRDefault="00F953F8" w:rsidP="00F953F8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y+</w:t>
                          </w: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+;</w:t>
                          </w:r>
                          <w:proofErr w:type="gramEnd"/>
                        </w:p>
                        <w:p w14:paraId="4B2C60DC" w14:textId="77777777" w:rsidR="00F953F8" w:rsidRPr="00F953F8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008CB9DB" w14:textId="77777777" w:rsidR="00F953F8" w:rsidRPr="00F953F8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while (</w:t>
                          </w: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x !</w:t>
                          </w:r>
                          <w:proofErr w:type="gramEnd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=10  &amp;&amp;  x/10==0);</w:t>
                          </w:r>
                        </w:p>
                        <w:p w14:paraId="470E1F01" w14:textId="31C2C98C" w:rsidR="00B929E2" w:rsidRDefault="00F953F8" w:rsidP="00F953F8">
                          <w:pPr>
                            <w:spacing w:after="0" w:line="360" w:lineRule="auto"/>
                            <w:ind w:firstLine="0"/>
                            <w:jc w:val="left"/>
                          </w:pPr>
                          <w:proofErr w:type="spell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</w:t>
                          </w:r>
                          <w:proofErr w:type="gramStart"/>
                          <w:r w:rsidRPr="00F953F8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y;</w:t>
                          </w:r>
                          <w:proofErr w:type="gramEnd"/>
                        </w:p>
                      </w:txbxContent>
                    </v:textbox>
                  </v:shape>
                  <v:shape id="Text Box 1" o:spid="_x0000_s1065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" filled="f" stroked="f" strokeweight=".5pt">
                    <v:textbox>
                      <w:txbxContent>
                        <w:p w14:paraId="34009C7D" w14:textId="77777777" w:rsidR="00B929E2" w:rsidRPr="00965191" w:rsidRDefault="00B929E2" w:rsidP="00B929E2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66" style="position:absolute;left:27335;width:18956;height:20478" coordorigin="4189,-190" coordsize="18955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">
                  <v:shape id="Text Box 1" o:spid="_x0000_s1067" type="#_x0000_t202" style="position:absolute;left:4530;top:2570;width:18046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" fillcolor="white [3201]" strokeweight=".5pt">
                    <v:textbox>
                      <w:txbxContent>
                        <w:p w14:paraId="4DE18DA0" w14:textId="134BE868" w:rsidR="00B929E2" w:rsidRDefault="009277CF" w:rsidP="00B929E2">
                          <w:pPr>
                            <w:ind w:firstLine="0"/>
                            <w:jc w:val="left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" o:spid="_x0000_s1068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" filled="f" stroked="f" strokeweight=".5pt">
                    <v:textbox>
                      <w:txbxContent>
                        <w:p w14:paraId="4CE4539A" w14:textId="77777777" w:rsidR="00B929E2" w:rsidRPr="00965191" w:rsidRDefault="00B929E2" w:rsidP="00B929E2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209DC"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99E6CC4" wp14:editId="0EDA0FAD">
                <wp:simplePos x="0" y="0"/>
                <wp:positionH relativeFrom="column">
                  <wp:posOffset>563880</wp:posOffset>
                </wp:positionH>
                <wp:positionV relativeFrom="paragraph">
                  <wp:posOffset>2436495</wp:posOffset>
                </wp:positionV>
                <wp:extent cx="5419725" cy="4867275"/>
                <wp:effectExtent l="0" t="0" r="0" b="28575"/>
                <wp:wrapNone/>
                <wp:docPr id="13565731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4867275"/>
                          <a:chOff x="-1" y="0"/>
                          <a:chExt cx="4629151" cy="4867275"/>
                        </a:xfrm>
                      </wpg:grpSpPr>
                      <wpg:grpSp>
                        <wpg:cNvPr id="1506439109" name="Group 2"/>
                        <wpg:cNvGrpSpPr/>
                        <wpg:grpSpPr>
                          <a:xfrm>
                            <a:off x="-1" y="0"/>
                            <a:ext cx="2767668" cy="4867275"/>
                            <a:chOff x="-2" y="-19050"/>
                            <a:chExt cx="2767668" cy="4867275"/>
                          </a:xfrm>
                        </wpg:grpSpPr>
                        <wps:wsp>
                          <wps:cNvPr id="688939324" name="Text Box 1"/>
                          <wps:cNvSpPr txBox="1"/>
                          <wps:spPr>
                            <a:xfrm>
                              <a:off x="-2" y="256956"/>
                              <a:ext cx="2767668" cy="45912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893DB" w14:textId="77777777" w:rsidR="003C624E" w:rsidRPr="003C624E" w:rsidRDefault="003C624E" w:rsidP="003C624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#include &lt;iostream&gt;</w:t>
                                </w:r>
                              </w:p>
                              <w:p w14:paraId="5B3D06DB" w14:textId="77777777" w:rsidR="003C624E" w:rsidRPr="003C624E" w:rsidRDefault="003C624E" w:rsidP="003C624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using 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std::</w:t>
                                </w:r>
                                <w:proofErr w:type="spellStart"/>
                                <w:proofErr w:type="gram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</w:p>
                              <w:p w14:paraId="4F3CF8A4" w14:textId="77777777" w:rsidR="003C624E" w:rsidRPr="003C624E" w:rsidRDefault="003C624E" w:rsidP="003C624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main(</w:t>
                                </w:r>
                                <w:proofErr w:type="gram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) {</w:t>
                                </w:r>
                              </w:p>
                              <w:p w14:paraId="711B99CC" w14:textId="612405D3" w:rsidR="003C624E" w:rsidRPr="003C624E" w:rsidRDefault="003C624E" w:rsidP="00C06220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x= 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1;</w:t>
                                </w:r>
                                <w:proofErr w:type="gramEnd"/>
                              </w:p>
                              <w:p w14:paraId="4AE8085E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switch(x)</w:t>
                                </w:r>
                              </w:p>
                              <w:p w14:paraId="4295CF4C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{</w:t>
                                </w:r>
                              </w:p>
                              <w:p w14:paraId="083E6596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case 1:</w:t>
                                </w:r>
                              </w:p>
                              <w:p w14:paraId="5CCBF033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case 2:</w:t>
                                </w:r>
                              </w:p>
                              <w:p w14:paraId="16CAC406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&lt;&lt;"case2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";</w:t>
                                </w:r>
                                <w:proofErr w:type="gramEnd"/>
                              </w:p>
                              <w:p w14:paraId="7BCED871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break;</w:t>
                                </w:r>
                                <w:proofErr w:type="gramEnd"/>
                              </w:p>
                              <w:p w14:paraId="49526514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case 3:</w:t>
                                </w:r>
                              </w:p>
                              <w:p w14:paraId="78FC9E2F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&lt;&lt;"case3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";</w:t>
                                </w:r>
                                <w:proofErr w:type="gramEnd"/>
                              </w:p>
                              <w:p w14:paraId="0E4D5CD3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break;</w:t>
                                </w:r>
                                <w:proofErr w:type="gramEnd"/>
                              </w:p>
                              <w:p w14:paraId="48EEC5EC" w14:textId="77777777" w:rsidR="003C624E" w:rsidRPr="003C624E" w:rsidRDefault="003C624E" w:rsidP="00A63060">
                                <w:pPr>
                                  <w:spacing w:after="0" w:line="360" w:lineRule="auto"/>
                                  <w:ind w:left="72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case 4:</w:t>
                                </w:r>
                              </w:p>
                              <w:p w14:paraId="0B2BBC37" w14:textId="77777777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default:</w:t>
                                </w:r>
                              </w:p>
                              <w:p w14:paraId="27E0366A" w14:textId="4B1B47F2" w:rsidR="003C624E" w:rsidRPr="003C624E" w:rsidRDefault="003C624E" w:rsidP="00C06220">
                                <w:pPr>
                                  <w:spacing w:after="0" w:line="360" w:lineRule="auto"/>
                                  <w:ind w:left="144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&lt;&lt;" </w:t>
                                </w:r>
                                <w:r w:rsidR="00C06220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final</w:t>
                                </w: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case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";</w:t>
                                </w:r>
                                <w:proofErr w:type="gramEnd"/>
                              </w:p>
                              <w:p w14:paraId="57B44D03" w14:textId="1FBB4D1F" w:rsidR="003C624E" w:rsidRPr="003C624E" w:rsidRDefault="003C624E" w:rsidP="00C06220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3AFB63D3" w14:textId="77777777" w:rsidR="003C624E" w:rsidRPr="003C624E" w:rsidRDefault="003C624E" w:rsidP="003C624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   return </w:t>
                                </w:r>
                                <w:proofErr w:type="gramStart"/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0;</w:t>
                                </w:r>
                                <w:proofErr w:type="gramEnd"/>
                              </w:p>
                              <w:p w14:paraId="1BF2CF3D" w14:textId="59317988" w:rsidR="00E36788" w:rsidRDefault="003C624E" w:rsidP="003C624E">
                                <w:pPr>
                                  <w:spacing w:after="0" w:line="360" w:lineRule="auto"/>
                                  <w:ind w:firstLine="0"/>
                                  <w:jc w:val="left"/>
                                </w:pPr>
                                <w:r w:rsidRPr="003C624E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39142" name="Text Box 1"/>
                          <wps:cNvSpPr txBox="1"/>
                          <wps:spPr>
                            <a:xfrm>
                              <a:off x="0" y="-19050"/>
                              <a:ext cx="276734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686A53" w14:textId="77777777" w:rsidR="008209DC" w:rsidRPr="00965191" w:rsidRDefault="008209DC" w:rsidP="008209DC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1252254" name="Group 2"/>
                        <wpg:cNvGrpSpPr/>
                        <wpg:grpSpPr>
                          <a:xfrm>
                            <a:off x="2733558" y="0"/>
                            <a:ext cx="1895592" cy="4867275"/>
                            <a:chOff x="418982" y="-19050"/>
                            <a:chExt cx="1895592" cy="4867275"/>
                          </a:xfrm>
                        </wpg:grpSpPr>
                        <wps:wsp>
                          <wps:cNvPr id="1842919439" name="Text Box 1"/>
                          <wps:cNvSpPr txBox="1"/>
                          <wps:spPr>
                            <a:xfrm>
                              <a:off x="453091" y="257071"/>
                              <a:ext cx="1804533" cy="4591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418C41" w14:textId="43A3F1D6" w:rsidR="008209DC" w:rsidRDefault="00E860A2" w:rsidP="008209DC">
                                <w:pPr>
                                  <w:ind w:firstLine="0"/>
                                  <w:jc w:val="left"/>
                                </w:pPr>
                                <w:r>
                                  <w:t>case2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4932516" name="Text Box 1"/>
                          <wps:cNvSpPr txBox="1"/>
                          <wps:spPr>
                            <a:xfrm>
                              <a:off x="418982" y="-19050"/>
                              <a:ext cx="1895592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6AC801" w14:textId="77777777" w:rsidR="008209DC" w:rsidRPr="00965191" w:rsidRDefault="008209DC" w:rsidP="008209DC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E6CC4" id="_x0000_s1069" style="position:absolute;margin-left:44.4pt;margin-top:191.85pt;width:426.75pt;height:383.25pt;z-index:251764736;mso-width-relative:margin;mso-height-relative:margin" coordorigin="" coordsize="46291,4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">
                <v:group id="Group 2" o:spid="_x0000_s1070" style="position:absolute;width:27676;height:48672" coordorigin=",-190" coordsize="27676,4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">
                  <v:shape id="Text Box 1" o:spid="_x0000_s1071" type="#_x0000_t202" style="position:absolute;top:2569;width:27676;height:4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" fillcolor="white [3201]" strokeweight=".5pt">
                    <v:textbox>
                      <w:txbxContent>
                        <w:p w14:paraId="21A893DB" w14:textId="77777777" w:rsidR="003C624E" w:rsidRPr="003C624E" w:rsidRDefault="003C624E" w:rsidP="003C624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#include &lt;iostream&gt;</w:t>
                          </w:r>
                        </w:p>
                        <w:p w14:paraId="5B3D06DB" w14:textId="77777777" w:rsidR="003C624E" w:rsidRPr="003C624E" w:rsidRDefault="003C624E" w:rsidP="003C624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using 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std::</w:t>
                          </w:r>
                          <w:proofErr w:type="spellStart"/>
                          <w:proofErr w:type="gram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</w:p>
                        <w:p w14:paraId="4F3CF8A4" w14:textId="77777777" w:rsidR="003C624E" w:rsidRPr="003C624E" w:rsidRDefault="003C624E" w:rsidP="003C624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main(</w:t>
                          </w:r>
                          <w:proofErr w:type="gram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) {</w:t>
                          </w:r>
                        </w:p>
                        <w:p w14:paraId="711B99CC" w14:textId="612405D3" w:rsidR="003C624E" w:rsidRPr="003C624E" w:rsidRDefault="003C624E" w:rsidP="00C06220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   </w:t>
                          </w: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ab/>
                          </w: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x= 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1;</w:t>
                          </w:r>
                          <w:proofErr w:type="gramEnd"/>
                        </w:p>
                        <w:p w14:paraId="4AE8085E" w14:textId="77777777" w:rsidR="003C624E" w:rsidRPr="003C624E" w:rsidRDefault="003C624E" w:rsidP="00C06220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switch(x)</w:t>
                          </w:r>
                        </w:p>
                        <w:p w14:paraId="4295CF4C" w14:textId="77777777" w:rsidR="003C624E" w:rsidRPr="003C624E" w:rsidRDefault="003C624E" w:rsidP="00C06220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{</w:t>
                          </w:r>
                        </w:p>
                        <w:p w14:paraId="083E6596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case 1:</w:t>
                          </w:r>
                        </w:p>
                        <w:p w14:paraId="5CCBF033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case 2:</w:t>
                          </w:r>
                        </w:p>
                        <w:p w14:paraId="16CAC406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&lt;&lt;"case2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";</w:t>
                          </w:r>
                          <w:proofErr w:type="gramEnd"/>
                        </w:p>
                        <w:p w14:paraId="7BCED871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break;</w:t>
                          </w:r>
                          <w:proofErr w:type="gramEnd"/>
                        </w:p>
                        <w:p w14:paraId="49526514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case 3:</w:t>
                          </w:r>
                        </w:p>
                        <w:p w14:paraId="78FC9E2F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&lt;&lt;"case3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";</w:t>
                          </w:r>
                          <w:proofErr w:type="gramEnd"/>
                        </w:p>
                        <w:p w14:paraId="0E4D5CD3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break;</w:t>
                          </w:r>
                          <w:proofErr w:type="gramEnd"/>
                        </w:p>
                        <w:p w14:paraId="48EEC5EC" w14:textId="77777777" w:rsidR="003C624E" w:rsidRPr="003C624E" w:rsidRDefault="003C624E" w:rsidP="00A63060">
                          <w:pPr>
                            <w:spacing w:after="0" w:line="360" w:lineRule="auto"/>
                            <w:ind w:left="72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case 4:</w:t>
                          </w:r>
                        </w:p>
                        <w:p w14:paraId="0B2BBC37" w14:textId="77777777" w:rsidR="003C624E" w:rsidRPr="003C624E" w:rsidRDefault="003C624E" w:rsidP="00C06220">
                          <w:pPr>
                            <w:spacing w:after="0" w:line="360" w:lineRule="auto"/>
                            <w:ind w:left="144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default:</w:t>
                          </w:r>
                        </w:p>
                        <w:p w14:paraId="27E0366A" w14:textId="4B1B47F2" w:rsidR="003C624E" w:rsidRPr="003C624E" w:rsidRDefault="003C624E" w:rsidP="00C06220">
                          <w:pPr>
                            <w:spacing w:after="0" w:line="360" w:lineRule="auto"/>
                            <w:ind w:left="144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&lt;&lt;" </w:t>
                          </w:r>
                          <w:r w:rsidR="00C06220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final</w:t>
                          </w: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case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";</w:t>
                          </w:r>
                          <w:proofErr w:type="gramEnd"/>
                        </w:p>
                        <w:p w14:paraId="57B44D03" w14:textId="1FBB4D1F" w:rsidR="003C624E" w:rsidRPr="003C624E" w:rsidRDefault="003C624E" w:rsidP="00C06220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3AFB63D3" w14:textId="77777777" w:rsidR="003C624E" w:rsidRPr="003C624E" w:rsidRDefault="003C624E" w:rsidP="003C624E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   return </w:t>
                          </w:r>
                          <w:proofErr w:type="gramStart"/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0;</w:t>
                          </w:r>
                          <w:proofErr w:type="gramEnd"/>
                        </w:p>
                        <w:p w14:paraId="1BF2CF3D" w14:textId="59317988" w:rsidR="00E36788" w:rsidRDefault="003C624E" w:rsidP="003C624E">
                          <w:pPr>
                            <w:spacing w:after="0" w:line="360" w:lineRule="auto"/>
                            <w:ind w:firstLine="0"/>
                            <w:jc w:val="left"/>
                          </w:pPr>
                          <w:r w:rsidRPr="003C624E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" o:spid="_x0000_s1072" type="#_x0000_t202" style="position:absolute;top:-190;width:276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" filled="f" stroked="f" strokeweight=".5pt">
                    <v:textbox>
                      <w:txbxContent>
                        <w:p w14:paraId="41686A53" w14:textId="77777777" w:rsidR="008209DC" w:rsidRPr="00965191" w:rsidRDefault="008209DC" w:rsidP="008209DC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73" style="position:absolute;left:27335;width:18956;height:48672" coordorigin="4189,-190" coordsize="18955,4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">
                  <v:shape id="Text Box 1" o:spid="_x0000_s1074" type="#_x0000_t202" style="position:absolute;left:4530;top:2570;width:18046;height:45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" fillcolor="white [3201]" strokeweight=".5pt">
                    <v:textbox>
                      <w:txbxContent>
                        <w:p w14:paraId="3D418C41" w14:textId="43A3F1D6" w:rsidR="008209DC" w:rsidRDefault="00E860A2" w:rsidP="008209DC">
                          <w:pPr>
                            <w:ind w:firstLine="0"/>
                            <w:jc w:val="left"/>
                          </w:pPr>
                          <w:r>
                            <w:t>case2</w:t>
                          </w:r>
                        </w:p>
                      </w:txbxContent>
                    </v:textbox>
                  </v:shape>
                  <v:shape id="Text Box 1" o:spid="_x0000_s1075" type="#_x0000_t202" style="position:absolute;left:4189;top:-190;width:1895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" filled="f" stroked="f" strokeweight=".5pt">
                    <v:textbox>
                      <w:txbxContent>
                        <w:p w14:paraId="3C6AC801" w14:textId="77777777" w:rsidR="008209DC" w:rsidRPr="00965191" w:rsidRDefault="008209DC" w:rsidP="008209DC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929E2">
        <w:rPr>
          <w:b/>
          <w:caps/>
          <w:sz w:val="22"/>
          <w:szCs w:val="22"/>
        </w:rPr>
        <w:br w:type="page"/>
      </w:r>
    </w:p>
    <w:p w14:paraId="2BC2285C" w14:textId="64FF3D24" w:rsidR="00F70C7C" w:rsidRPr="0096319F" w:rsidRDefault="003763A4" w:rsidP="0096319F">
      <w:pPr>
        <w:spacing w:after="0" w:line="240" w:lineRule="auto"/>
        <w:ind w:firstLine="0"/>
        <w:jc w:val="left"/>
        <w:rPr>
          <w:rFonts w:ascii="Cambria" w:hAnsi="Cambria"/>
          <w:spacing w:val="-5"/>
          <w:sz w:val="22"/>
          <w:szCs w:val="22"/>
        </w:rPr>
      </w:pPr>
      <w:r>
        <w:rPr>
          <w:b/>
          <w:caps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182D834" wp14:editId="07436A10">
                <wp:simplePos x="0" y="0"/>
                <wp:positionH relativeFrom="column">
                  <wp:posOffset>535305</wp:posOffset>
                </wp:positionH>
                <wp:positionV relativeFrom="paragraph">
                  <wp:posOffset>4202430</wp:posOffset>
                </wp:positionV>
                <wp:extent cx="5352415" cy="1333497"/>
                <wp:effectExtent l="0" t="0" r="19685" b="19685"/>
                <wp:wrapNone/>
                <wp:docPr id="117038206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15" cy="1333497"/>
                          <a:chOff x="0" y="211070"/>
                          <a:chExt cx="4020992" cy="326810"/>
                        </a:xfrm>
                      </wpg:grpSpPr>
                      <wpg:grpSp>
                        <wpg:cNvPr id="1321808647" name="Group 2"/>
                        <wpg:cNvGrpSpPr/>
                        <wpg:grpSpPr>
                          <a:xfrm>
                            <a:off x="0" y="215022"/>
                            <a:ext cx="2775757" cy="322858"/>
                            <a:chOff x="-1" y="195972"/>
                            <a:chExt cx="2775757" cy="322858"/>
                          </a:xfrm>
                        </wpg:grpSpPr>
                        <wps:wsp>
                          <wps:cNvPr id="651145130" name="Text Box 1"/>
                          <wps:cNvSpPr txBox="1"/>
                          <wps:spPr>
                            <a:xfrm>
                              <a:off x="-1" y="257165"/>
                              <a:ext cx="2434007" cy="261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8997DE" w14:textId="77777777" w:rsidR="00117789" w:rsidRPr="00117789" w:rsidRDefault="00117789" w:rsidP="00117789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117789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a, </w:t>
                                </w:r>
                                <w:r w:rsidRPr="00117789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b; </w:t>
                                </w:r>
                              </w:p>
                              <w:p w14:paraId="4C93F2E5" w14:textId="77777777" w:rsidR="00117789" w:rsidRPr="00117789" w:rsidRDefault="00117789" w:rsidP="00117789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117789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a = 2; </w:t>
                                </w:r>
                              </w:p>
                              <w:p w14:paraId="62DA0D76" w14:textId="77777777" w:rsidR="00117789" w:rsidRPr="00117789" w:rsidRDefault="00117789" w:rsidP="00117789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117789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b = a * 2 + 1; </w:t>
                                </w:r>
                              </w:p>
                              <w:p w14:paraId="40AF005B" w14:textId="624352A3" w:rsidR="003763A4" w:rsidRPr="002F0D66" w:rsidRDefault="00117789" w:rsidP="00117789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117789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a -= 1;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238680" name="Text Box 1"/>
                          <wps:cNvSpPr txBox="1"/>
                          <wps:spPr>
                            <a:xfrm>
                              <a:off x="-1" y="195972"/>
                              <a:ext cx="2775757" cy="7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AD7555" w14:textId="77777777" w:rsidR="003763A4" w:rsidRPr="00965191" w:rsidRDefault="003763A4" w:rsidP="003763A4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010609" name="Group 2"/>
                        <wpg:cNvGrpSpPr/>
                        <wpg:grpSpPr>
                          <a:xfrm>
                            <a:off x="2433720" y="211070"/>
                            <a:ext cx="1587272" cy="326730"/>
                            <a:chOff x="119144" y="192020"/>
                            <a:chExt cx="1587272" cy="326730"/>
                          </a:xfrm>
                        </wpg:grpSpPr>
                        <wps:wsp>
                          <wps:cNvPr id="207279956" name="Text Box 1"/>
                          <wps:cNvSpPr txBox="1"/>
                          <wps:spPr>
                            <a:xfrm>
                              <a:off x="119144" y="257145"/>
                              <a:ext cx="1586984" cy="2616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7B0249" w14:textId="0F9BF3E2" w:rsidR="003763A4" w:rsidRDefault="00117789" w:rsidP="003763A4">
                                <w:pPr>
                                  <w:ind w:firstLine="0"/>
                                  <w:jc w:val="left"/>
                                </w:pPr>
                                <w:r>
                                  <w:t>value of a:</w:t>
                                </w:r>
                                <w:r w:rsidR="00DB4F15">
                                  <w:t>1</w:t>
                                </w:r>
                              </w:p>
                              <w:p w14:paraId="694F759F" w14:textId="6CE7D401" w:rsidR="00117789" w:rsidRDefault="00117789" w:rsidP="003763A4">
                                <w:pPr>
                                  <w:ind w:firstLine="0"/>
                                  <w:jc w:val="left"/>
                                </w:pPr>
                                <w:r>
                                  <w:t>value of b:</w:t>
                                </w:r>
                                <w:r w:rsidR="00DB4F15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625046" name="Text Box 1"/>
                          <wps:cNvSpPr txBox="1"/>
                          <wps:spPr>
                            <a:xfrm>
                              <a:off x="119432" y="192020"/>
                              <a:ext cx="1586984" cy="74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13A480" w14:textId="77777777" w:rsidR="003763A4" w:rsidRPr="00965191" w:rsidRDefault="003763A4" w:rsidP="003763A4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2D834" id="_x0000_s1076" style="position:absolute;margin-left:42.15pt;margin-top:330.9pt;width:421.45pt;height:105pt;z-index:251770880;mso-width-relative:margin;mso-height-relative:margin" coordorigin=",2110" coordsize="40209,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">
                <v:group id="Group 2" o:spid="_x0000_s1077" style="position:absolute;top:2150;width:27757;height:3228" coordorigin=",1959" coordsize="27757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Pc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">
                  <v:shape id="Text Box 1" o:spid="_x0000_s1078" type="#_x0000_t202" style="position:absolute;top:2571;width:24340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" fillcolor="white [3201]" strokeweight=".5pt">
                    <v:textbox>
                      <w:txbxContent>
                        <w:p w14:paraId="2F8997DE" w14:textId="77777777" w:rsidR="00117789" w:rsidRPr="00117789" w:rsidRDefault="00117789" w:rsidP="00117789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117789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a, </w:t>
                          </w:r>
                          <w:r w:rsidRPr="00117789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b; </w:t>
                          </w:r>
                        </w:p>
                        <w:p w14:paraId="4C93F2E5" w14:textId="77777777" w:rsidR="00117789" w:rsidRPr="00117789" w:rsidRDefault="00117789" w:rsidP="00117789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117789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a = 2; </w:t>
                          </w:r>
                        </w:p>
                        <w:p w14:paraId="62DA0D76" w14:textId="77777777" w:rsidR="00117789" w:rsidRPr="00117789" w:rsidRDefault="00117789" w:rsidP="00117789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117789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b = a * 2 + 1; </w:t>
                          </w:r>
                        </w:p>
                        <w:p w14:paraId="40AF005B" w14:textId="624352A3" w:rsidR="003763A4" w:rsidRPr="002F0D66" w:rsidRDefault="00117789" w:rsidP="00117789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117789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a -= 1;</w:t>
                          </w:r>
                        </w:p>
                      </w:txbxContent>
                    </v:textbox>
                  </v:shape>
                  <v:shape id="Text Box 1" o:spid="_x0000_s1079" type="#_x0000_t202" style="position:absolute;top:1959;width:27757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" filled="f" stroked="f" strokeweight=".5pt">
                    <v:textbox>
                      <w:txbxContent>
                        <w:p w14:paraId="14AD7555" w14:textId="77777777" w:rsidR="003763A4" w:rsidRPr="00965191" w:rsidRDefault="003763A4" w:rsidP="003763A4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80" style="position:absolute;left:24337;top:2110;width:15872;height:3268" coordorigin="1191,1920" coordsize="15872,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">
                  <v:shape id="Text Box 1" o:spid="_x0000_s1081" type="#_x0000_t202" style="position:absolute;left:1191;top:2571;width:1587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" fillcolor="white [3201]" strokeweight=".5pt">
                    <v:textbox>
                      <w:txbxContent>
                        <w:p w14:paraId="5D7B0249" w14:textId="0F9BF3E2" w:rsidR="003763A4" w:rsidRDefault="00117789" w:rsidP="003763A4">
                          <w:pPr>
                            <w:ind w:firstLine="0"/>
                            <w:jc w:val="left"/>
                          </w:pPr>
                          <w:r>
                            <w:t>value of a:</w:t>
                          </w:r>
                          <w:r w:rsidR="00DB4F15">
                            <w:t>1</w:t>
                          </w:r>
                        </w:p>
                        <w:p w14:paraId="694F759F" w14:textId="6CE7D401" w:rsidR="00117789" w:rsidRDefault="00117789" w:rsidP="003763A4">
                          <w:pPr>
                            <w:ind w:firstLine="0"/>
                            <w:jc w:val="left"/>
                          </w:pPr>
                          <w:r>
                            <w:t>value of b:</w:t>
                          </w:r>
                          <w:r w:rsidR="00DB4F15">
                            <w:t>5</w:t>
                          </w:r>
                        </w:p>
                      </w:txbxContent>
                    </v:textbox>
                  </v:shape>
                  <v:shape id="Text Box 1" o:spid="_x0000_s1082" type="#_x0000_t202" style="position:absolute;left:1194;top:1920;width:15870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" filled="f" stroked="f" strokeweight=".5pt">
                    <v:textbox>
                      <w:txbxContent>
                        <w:p w14:paraId="5313A480" w14:textId="77777777" w:rsidR="003763A4" w:rsidRPr="00965191" w:rsidRDefault="003763A4" w:rsidP="003763A4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7F37E0F" wp14:editId="65C0119D">
                <wp:simplePos x="0" y="0"/>
                <wp:positionH relativeFrom="column">
                  <wp:posOffset>544830</wp:posOffset>
                </wp:positionH>
                <wp:positionV relativeFrom="paragraph">
                  <wp:posOffset>2145030</wp:posOffset>
                </wp:positionV>
                <wp:extent cx="5352415" cy="2047240"/>
                <wp:effectExtent l="0" t="0" r="19685" b="10160"/>
                <wp:wrapNone/>
                <wp:docPr id="13048345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15" cy="2047240"/>
                          <a:chOff x="0" y="211070"/>
                          <a:chExt cx="4020992" cy="501732"/>
                        </a:xfrm>
                      </wpg:grpSpPr>
                      <wpg:grpSp>
                        <wpg:cNvPr id="1431701807" name="Group 2"/>
                        <wpg:cNvGrpSpPr/>
                        <wpg:grpSpPr>
                          <a:xfrm>
                            <a:off x="0" y="215022"/>
                            <a:ext cx="2775757" cy="497780"/>
                            <a:chOff x="-1" y="195972"/>
                            <a:chExt cx="2775757" cy="497780"/>
                          </a:xfrm>
                        </wpg:grpSpPr>
                        <wps:wsp>
                          <wps:cNvPr id="2017936344" name="Text Box 1"/>
                          <wps:cNvSpPr txBox="1"/>
                          <wps:spPr>
                            <a:xfrm>
                              <a:off x="-1" y="257165"/>
                              <a:ext cx="2434007" cy="4365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B1D828" w14:textId="77777777" w:rsidR="004761BA" w:rsidRPr="004761BA" w:rsidRDefault="004761BA" w:rsidP="004761BA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x = </w:t>
                                </w:r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99;</w:t>
                                </w:r>
                              </w:p>
                              <w:p w14:paraId="17BE52B2" w14:textId="77777777" w:rsidR="004761BA" w:rsidRPr="004761BA" w:rsidRDefault="004761BA" w:rsidP="004761BA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if (x++ &lt; 100)</w:t>
                                </w:r>
                              </w:p>
                              <w:p w14:paraId="7B773A2C" w14:textId="68CDA696" w:rsidR="004761BA" w:rsidRPr="004761BA" w:rsidRDefault="004761BA" w:rsidP="004761BA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3A78A4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&lt;&lt; </w:t>
                                </w:r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"It is true!\n";</w:t>
                                </w:r>
                              </w:p>
                              <w:p w14:paraId="27FF9D13" w14:textId="77777777" w:rsidR="004761BA" w:rsidRPr="004761BA" w:rsidRDefault="004761BA" w:rsidP="004761BA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else</w:t>
                                </w:r>
                              </w:p>
                              <w:p w14:paraId="187DE5D3" w14:textId="1439BBBF" w:rsidR="00747873" w:rsidRPr="002F0D66" w:rsidRDefault="004761BA" w:rsidP="004761BA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4761BA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"It is false!\n";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7548866" name="Text Box 1"/>
                          <wps:cNvSpPr txBox="1"/>
                          <wps:spPr>
                            <a:xfrm>
                              <a:off x="-1" y="195972"/>
                              <a:ext cx="2775757" cy="7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5D6B54" w14:textId="77777777" w:rsidR="00747873" w:rsidRPr="00965191" w:rsidRDefault="00747873" w:rsidP="00747873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8268268" name="Group 2"/>
                        <wpg:cNvGrpSpPr/>
                        <wpg:grpSpPr>
                          <a:xfrm>
                            <a:off x="2433720" y="211070"/>
                            <a:ext cx="1587272" cy="501700"/>
                            <a:chOff x="119144" y="192020"/>
                            <a:chExt cx="1587272" cy="501700"/>
                          </a:xfrm>
                        </wpg:grpSpPr>
                        <wps:wsp>
                          <wps:cNvPr id="441922220" name="Text Box 1"/>
                          <wps:cNvSpPr txBox="1"/>
                          <wps:spPr>
                            <a:xfrm>
                              <a:off x="119144" y="257161"/>
                              <a:ext cx="1586984" cy="436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6D3D75" w14:textId="18F3C446" w:rsidR="00747873" w:rsidRDefault="0066589A" w:rsidP="00747873">
                                <w:pPr>
                                  <w:ind w:firstLine="0"/>
                                  <w:jc w:val="left"/>
                                </w:pPr>
                                <w:r>
                                  <w:t xml:space="preserve">It is </w:t>
                                </w:r>
                                <w: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8858608" name="Text Box 1"/>
                          <wps:cNvSpPr txBox="1"/>
                          <wps:spPr>
                            <a:xfrm>
                              <a:off x="119432" y="192020"/>
                              <a:ext cx="1586984" cy="74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B13E4F" w14:textId="77777777" w:rsidR="00747873" w:rsidRPr="00965191" w:rsidRDefault="00747873" w:rsidP="00747873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37E0F" id="_x0000_s1083" style="position:absolute;margin-left:42.9pt;margin-top:168.9pt;width:421.45pt;height:161.2pt;z-index:251768832;mso-width-relative:margin;mso-height-relative:margin" coordorigin=",2110" coordsize="40209,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">
                <v:group id="Group 2" o:spid="_x0000_s1084" style="position:absolute;top:2150;width:27757;height:4978" coordorigin=",1959" coordsize="27757,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">
                  <v:shape id="Text Box 1" o:spid="_x0000_s1085" type="#_x0000_t202" style="position:absolute;top:2571;width:2434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" fillcolor="white [3201]" strokeweight=".5pt">
                    <v:textbox>
                      <w:txbxContent>
                        <w:p w14:paraId="4EB1D828" w14:textId="77777777" w:rsidR="004761BA" w:rsidRPr="004761BA" w:rsidRDefault="004761BA" w:rsidP="004761BA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x = </w:t>
                          </w:r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99;</w:t>
                          </w:r>
                        </w:p>
                        <w:p w14:paraId="17BE52B2" w14:textId="77777777" w:rsidR="004761BA" w:rsidRPr="004761BA" w:rsidRDefault="004761BA" w:rsidP="004761BA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if (x++ &lt; 100)</w:t>
                          </w:r>
                        </w:p>
                        <w:p w14:paraId="7B773A2C" w14:textId="68CDA696" w:rsidR="004761BA" w:rsidRPr="004761BA" w:rsidRDefault="004761BA" w:rsidP="004761BA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="003A78A4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&lt;&lt; </w:t>
                          </w:r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"It is true!\n";</w:t>
                          </w:r>
                        </w:p>
                        <w:p w14:paraId="27FF9D13" w14:textId="77777777" w:rsidR="004761BA" w:rsidRPr="004761BA" w:rsidRDefault="004761BA" w:rsidP="004761BA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else</w:t>
                          </w:r>
                        </w:p>
                        <w:p w14:paraId="187DE5D3" w14:textId="1439BBBF" w:rsidR="00747873" w:rsidRPr="002F0D66" w:rsidRDefault="004761BA" w:rsidP="004761BA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4761BA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"It is false!\n";</w:t>
                          </w:r>
                        </w:p>
                      </w:txbxContent>
                    </v:textbox>
                  </v:shape>
                  <v:shape id="Text Box 1" o:spid="_x0000_s1086" type="#_x0000_t202" style="position:absolute;top:1959;width:27757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" filled="f" stroked="f" strokeweight=".5pt">
                    <v:textbox>
                      <w:txbxContent>
                        <w:p w14:paraId="1A5D6B54" w14:textId="77777777" w:rsidR="00747873" w:rsidRPr="00965191" w:rsidRDefault="00747873" w:rsidP="00747873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87" style="position:absolute;left:24337;top:2110;width:15872;height:5017" coordorigin="1191,1920" coordsize="15872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">
                  <v:shape id="Text Box 1" o:spid="_x0000_s1088" type="#_x0000_t202" style="position:absolute;left:1191;top:2571;width:1587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" fillcolor="white [3201]" strokeweight=".5pt">
                    <v:textbox>
                      <w:txbxContent>
                        <w:p w14:paraId="386D3D75" w14:textId="18F3C446" w:rsidR="00747873" w:rsidRDefault="0066589A" w:rsidP="00747873">
                          <w:pPr>
                            <w:ind w:firstLine="0"/>
                            <w:jc w:val="left"/>
                          </w:pPr>
                          <w:r>
                            <w:t xml:space="preserve">It is </w:t>
                          </w:r>
                          <w:r>
                            <w:t>true</w:t>
                          </w:r>
                        </w:p>
                      </w:txbxContent>
                    </v:textbox>
                  </v:shape>
                  <v:shape id="Text Box 1" o:spid="_x0000_s1089" type="#_x0000_t202" style="position:absolute;left:1194;top:1920;width:15870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" filled="f" stroked="f" strokeweight=".5pt">
                    <v:textbox>
                      <w:txbxContent>
                        <w:p w14:paraId="6EB13E4F" w14:textId="77777777" w:rsidR="00747873" w:rsidRPr="00965191" w:rsidRDefault="00747873" w:rsidP="00747873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2471">
        <w:rPr>
          <w:b/>
          <w:cap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177DCF5" wp14:editId="65720664">
                <wp:simplePos x="0" y="0"/>
                <wp:positionH relativeFrom="column">
                  <wp:posOffset>535305</wp:posOffset>
                </wp:positionH>
                <wp:positionV relativeFrom="paragraph">
                  <wp:posOffset>59055</wp:posOffset>
                </wp:positionV>
                <wp:extent cx="5353049" cy="2047874"/>
                <wp:effectExtent l="0" t="0" r="19685" b="10160"/>
                <wp:wrapNone/>
                <wp:docPr id="79156712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49" cy="2047874"/>
                          <a:chOff x="0" y="211070"/>
                          <a:chExt cx="4020992" cy="501732"/>
                        </a:xfrm>
                      </wpg:grpSpPr>
                      <wpg:grpSp>
                        <wpg:cNvPr id="1081844772" name="Group 2"/>
                        <wpg:cNvGrpSpPr/>
                        <wpg:grpSpPr>
                          <a:xfrm>
                            <a:off x="0" y="215022"/>
                            <a:ext cx="2775757" cy="497780"/>
                            <a:chOff x="-1" y="195972"/>
                            <a:chExt cx="2775757" cy="497780"/>
                          </a:xfrm>
                        </wpg:grpSpPr>
                        <wps:wsp>
                          <wps:cNvPr id="1750333703" name="Text Box 1"/>
                          <wps:cNvSpPr txBox="1"/>
                          <wps:spPr>
                            <a:xfrm>
                              <a:off x="-1" y="257165"/>
                              <a:ext cx="2434007" cy="4365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9C64BF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for (int </w:t>
                                </w: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= 1; </w:t>
                                </w: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&lt;= 2; </w:t>
                                </w: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+</w:t>
                                </w:r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+ ) {</w:t>
                                </w:r>
                              </w:p>
                              <w:p w14:paraId="43D1BBFE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"#";</w:t>
                                </w:r>
                              </w:p>
                              <w:p w14:paraId="6025D97C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for ( int j = 1; j &lt;= 2; </w:t>
                                </w: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j++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) {</w:t>
                                </w:r>
                              </w:p>
                              <w:p w14:paraId="27155E90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left="720"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'@';</w:t>
                                </w:r>
                              </w:p>
                              <w:p w14:paraId="79D97F18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left="720"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27EDB22F" w14:textId="77777777" w:rsidR="00A84BD7" w:rsidRPr="00A84BD7" w:rsidRDefault="00A84BD7" w:rsidP="00A84BD7">
                                <w:pPr>
                                  <w:spacing w:after="0" w:line="360" w:lineRule="auto"/>
                                  <w:ind w:firstLine="72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"#"&lt;&lt;</w:t>
                                </w:r>
                                <w:proofErr w:type="spellStart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endl</w:t>
                                </w:r>
                                <w:proofErr w:type="spellEnd"/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</w:p>
                              <w:p w14:paraId="3AB132B0" w14:textId="64D96F4B" w:rsidR="00832471" w:rsidRPr="002F0D66" w:rsidRDefault="00A84BD7" w:rsidP="00A84BD7">
                                <w:pPr>
                                  <w:spacing w:after="0" w:line="360" w:lineRule="auto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84BD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681698" name="Text Box 1"/>
                          <wps:cNvSpPr txBox="1"/>
                          <wps:spPr>
                            <a:xfrm>
                              <a:off x="-1" y="195972"/>
                              <a:ext cx="2775757" cy="7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F24EDF" w14:textId="77777777" w:rsidR="00832471" w:rsidRPr="00965191" w:rsidRDefault="00832471" w:rsidP="00832471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5954305" name="Group 2"/>
                        <wpg:cNvGrpSpPr/>
                        <wpg:grpSpPr>
                          <a:xfrm>
                            <a:off x="2433720" y="211070"/>
                            <a:ext cx="1587272" cy="501700"/>
                            <a:chOff x="119144" y="192020"/>
                            <a:chExt cx="1587272" cy="501700"/>
                          </a:xfrm>
                        </wpg:grpSpPr>
                        <wps:wsp>
                          <wps:cNvPr id="161589837" name="Text Box 1"/>
                          <wps:cNvSpPr txBox="1"/>
                          <wps:spPr>
                            <a:xfrm>
                              <a:off x="119144" y="257161"/>
                              <a:ext cx="1586984" cy="436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C89F0B" w14:textId="635D441C" w:rsidR="00832471" w:rsidRDefault="00BA4298" w:rsidP="00BA4298">
                                <w:pPr>
                                  <w:spacing w:after="0"/>
                                  <w:ind w:firstLine="0"/>
                                  <w:jc w:val="left"/>
                                </w:pPr>
                                <w:r>
                                  <w:t>#@@#</w:t>
                                </w:r>
                              </w:p>
                              <w:p w14:paraId="17157AFE" w14:textId="06625691" w:rsidR="00BA4298" w:rsidRDefault="00BA4298" w:rsidP="00BA4298">
                                <w:pPr>
                                  <w:spacing w:after="0"/>
                                  <w:ind w:firstLine="0"/>
                                  <w:jc w:val="left"/>
                                </w:pPr>
                                <w:r>
                                  <w:t>#@@#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835228" name="Text Box 1"/>
                          <wps:cNvSpPr txBox="1"/>
                          <wps:spPr>
                            <a:xfrm>
                              <a:off x="119432" y="192020"/>
                              <a:ext cx="1586984" cy="74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8A67A0" w14:textId="77777777" w:rsidR="00832471" w:rsidRPr="00965191" w:rsidRDefault="00832471" w:rsidP="00832471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7DCF5" id="_x0000_s1090" style="position:absolute;margin-left:42.15pt;margin-top:4.65pt;width:421.5pt;height:161.25pt;z-index:251766784;mso-width-relative:margin;mso-height-relative:margin" coordorigin=",2110" coordsize="40209,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">
                <v:group id="Group 2" o:spid="_x0000_s1091" style="position:absolute;top:2150;width:27757;height:4978" coordorigin=",1959" coordsize="27757,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">
                  <v:shape id="Text Box 1" o:spid="_x0000_s1092" type="#_x0000_t202" style="position:absolute;top:2571;width:2434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" fillcolor="white [3201]" strokeweight=".5pt">
                    <v:textbox>
                      <w:txbxContent>
                        <w:p w14:paraId="0D9C64BF" w14:textId="77777777" w:rsidR="00A84BD7" w:rsidRPr="00A84BD7" w:rsidRDefault="00A84BD7" w:rsidP="00A84BD7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for (int </w:t>
                          </w: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= 1; </w:t>
                          </w: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&lt;= 2; </w:t>
                          </w: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+</w:t>
                          </w:r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+ ) {</w:t>
                          </w:r>
                        </w:p>
                        <w:p w14:paraId="43D1BBFE" w14:textId="77777777" w:rsidR="00A84BD7" w:rsidRPr="00A84BD7" w:rsidRDefault="00A84BD7" w:rsidP="00A84BD7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"#";</w:t>
                          </w:r>
                        </w:p>
                        <w:p w14:paraId="6025D97C" w14:textId="77777777" w:rsidR="00A84BD7" w:rsidRPr="00A84BD7" w:rsidRDefault="00A84BD7" w:rsidP="00A84BD7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for ( int j = 1; j &lt;= 2; </w:t>
                          </w: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j++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) {</w:t>
                          </w:r>
                        </w:p>
                        <w:p w14:paraId="27155E90" w14:textId="77777777" w:rsidR="00A84BD7" w:rsidRPr="00A84BD7" w:rsidRDefault="00A84BD7" w:rsidP="00A84BD7">
                          <w:pPr>
                            <w:spacing w:after="0" w:line="360" w:lineRule="auto"/>
                            <w:ind w:left="720"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'@';</w:t>
                          </w:r>
                        </w:p>
                        <w:p w14:paraId="79D97F18" w14:textId="77777777" w:rsidR="00A84BD7" w:rsidRPr="00A84BD7" w:rsidRDefault="00A84BD7" w:rsidP="00A84BD7">
                          <w:pPr>
                            <w:spacing w:after="0" w:line="360" w:lineRule="auto"/>
                            <w:ind w:left="720"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27EDB22F" w14:textId="77777777" w:rsidR="00A84BD7" w:rsidRPr="00A84BD7" w:rsidRDefault="00A84BD7" w:rsidP="00A84BD7">
                          <w:pPr>
                            <w:spacing w:after="0" w:line="360" w:lineRule="auto"/>
                            <w:ind w:firstLine="72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"#"&lt;&lt;</w:t>
                          </w:r>
                          <w:proofErr w:type="spellStart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endl</w:t>
                          </w:r>
                          <w:proofErr w:type="spellEnd"/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</w:p>
                        <w:p w14:paraId="3AB132B0" w14:textId="64D96F4B" w:rsidR="00832471" w:rsidRPr="002F0D66" w:rsidRDefault="00A84BD7" w:rsidP="00A84BD7">
                          <w:pPr>
                            <w:spacing w:after="0" w:line="360" w:lineRule="auto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84BD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" o:spid="_x0000_s1093" type="#_x0000_t202" style="position:absolute;top:1959;width:27757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" filled="f" stroked="f" strokeweight=".5pt">
                    <v:textbox>
                      <w:txbxContent>
                        <w:p w14:paraId="3AF24EDF" w14:textId="77777777" w:rsidR="00832471" w:rsidRPr="00965191" w:rsidRDefault="00832471" w:rsidP="00832471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094" style="position:absolute;left:24337;top:2110;width:15872;height:5017" coordorigin="1191,1920" coordsize="15872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">
                  <v:shape id="Text Box 1" o:spid="_x0000_s1095" type="#_x0000_t202" style="position:absolute;left:1191;top:2571;width:1587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" fillcolor="white [3201]" strokeweight=".5pt">
                    <v:textbox>
                      <w:txbxContent>
                        <w:p w14:paraId="7CC89F0B" w14:textId="635D441C" w:rsidR="00832471" w:rsidRDefault="00BA4298" w:rsidP="00BA4298">
                          <w:pPr>
                            <w:spacing w:after="0"/>
                            <w:ind w:firstLine="0"/>
                            <w:jc w:val="left"/>
                          </w:pPr>
                          <w:r>
                            <w:t>#@@#</w:t>
                          </w:r>
                        </w:p>
                        <w:p w14:paraId="17157AFE" w14:textId="06625691" w:rsidR="00BA4298" w:rsidRDefault="00BA4298" w:rsidP="00BA4298">
                          <w:pPr>
                            <w:spacing w:after="0"/>
                            <w:ind w:firstLine="0"/>
                            <w:jc w:val="left"/>
                          </w:pPr>
                          <w:r>
                            <w:t>#@@#</w:t>
                          </w:r>
                        </w:p>
                      </w:txbxContent>
                    </v:textbox>
                  </v:shape>
                  <v:shape id="Text Box 1" o:spid="_x0000_s1096" type="#_x0000_t202" style="position:absolute;left:1194;top:1920;width:15870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" filled="f" stroked="f" strokeweight=".5pt">
                    <v:textbox>
                      <w:txbxContent>
                        <w:p w14:paraId="378A67A0" w14:textId="77777777" w:rsidR="00832471" w:rsidRPr="00965191" w:rsidRDefault="00832471" w:rsidP="00832471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2471">
        <w:rPr>
          <w:b/>
          <w:caps/>
          <w:sz w:val="22"/>
          <w:szCs w:val="22"/>
        </w:rPr>
        <w:br w:type="page"/>
      </w:r>
    </w:p>
    <w:p w14:paraId="6EED492E" w14:textId="77777777" w:rsidR="00F70C7C" w:rsidRDefault="00F70C7C" w:rsidP="007F484C">
      <w:pPr>
        <w:pStyle w:val="MPHead1"/>
        <w:numPr>
          <w:ilvl w:val="0"/>
          <w:numId w:val="0"/>
        </w:numPr>
        <w:ind w:left="547" w:hanging="547"/>
        <w:rPr>
          <w:b w:val="0"/>
          <w:bCs/>
          <w:caps w:val="0"/>
          <w:sz w:val="22"/>
          <w:szCs w:val="22"/>
          <w:u w:val="none"/>
        </w:rPr>
      </w:pPr>
    </w:p>
    <w:p w14:paraId="1FA69386" w14:textId="77777777" w:rsidR="00F70C7C" w:rsidRDefault="00F70C7C" w:rsidP="007F484C">
      <w:pPr>
        <w:pStyle w:val="MPHead1"/>
        <w:numPr>
          <w:ilvl w:val="0"/>
          <w:numId w:val="0"/>
        </w:numPr>
        <w:ind w:left="547" w:hanging="547"/>
        <w:rPr>
          <w:b w:val="0"/>
          <w:bCs/>
          <w:caps w:val="0"/>
          <w:sz w:val="22"/>
          <w:szCs w:val="22"/>
          <w:u w:val="none"/>
        </w:rPr>
      </w:pPr>
    </w:p>
    <w:p w14:paraId="2F59A100" w14:textId="790D3681" w:rsidR="00252E4C" w:rsidRDefault="00094ACA" w:rsidP="0096319F">
      <w:pPr>
        <w:pStyle w:val="MPHead1"/>
        <w:numPr>
          <w:ilvl w:val="0"/>
          <w:numId w:val="4"/>
        </w:numPr>
        <w:jc w:val="both"/>
        <w:rPr>
          <w:b w:val="0"/>
          <w:bCs/>
          <w:caps w:val="0"/>
          <w:sz w:val="22"/>
          <w:szCs w:val="22"/>
          <w:u w:val="none"/>
        </w:rPr>
      </w:pPr>
      <w:r>
        <w:rPr>
          <w:b w:val="0"/>
          <w:bCs/>
          <w:caps w:val="0"/>
          <w:sz w:val="22"/>
          <w:szCs w:val="22"/>
          <w:u w:val="none"/>
        </w:rPr>
        <w:t xml:space="preserve">Carefully analyze the following code snippets </w:t>
      </w:r>
      <w:r w:rsidR="006146D2">
        <w:rPr>
          <w:b w:val="0"/>
          <w:bCs/>
          <w:caps w:val="0"/>
          <w:sz w:val="22"/>
          <w:szCs w:val="22"/>
          <w:u w:val="none"/>
        </w:rPr>
        <w:t>and identify the</w:t>
      </w:r>
      <w:r w:rsidR="0032569D">
        <w:rPr>
          <w:b w:val="0"/>
          <w:bCs/>
          <w:caps w:val="0"/>
          <w:sz w:val="22"/>
          <w:szCs w:val="22"/>
          <w:u w:val="none"/>
        </w:rPr>
        <w:t xml:space="preserve"> syntax or logical</w:t>
      </w:r>
      <w:r w:rsidR="00BA2796">
        <w:rPr>
          <w:b w:val="0"/>
          <w:bCs/>
          <w:caps w:val="0"/>
          <w:sz w:val="22"/>
          <w:szCs w:val="22"/>
          <w:u w:val="none"/>
        </w:rPr>
        <w:t xml:space="preserve"> (</w:t>
      </w:r>
      <w:r w:rsidR="008D2BCB">
        <w:rPr>
          <w:b w:val="0"/>
          <w:bCs/>
          <w:caps w:val="0"/>
          <w:sz w:val="22"/>
          <w:szCs w:val="22"/>
          <w:u w:val="none"/>
        </w:rPr>
        <w:t xml:space="preserve">including </w:t>
      </w:r>
      <w:r w:rsidR="00BA2796">
        <w:rPr>
          <w:b w:val="0"/>
          <w:bCs/>
          <w:caps w:val="0"/>
          <w:sz w:val="22"/>
          <w:szCs w:val="22"/>
          <w:u w:val="none"/>
        </w:rPr>
        <w:t>hidden)</w:t>
      </w:r>
      <w:r w:rsidR="0032569D">
        <w:rPr>
          <w:b w:val="0"/>
          <w:bCs/>
          <w:caps w:val="0"/>
          <w:sz w:val="22"/>
          <w:szCs w:val="22"/>
          <w:u w:val="none"/>
        </w:rPr>
        <w:t xml:space="preserve"> </w:t>
      </w:r>
      <w:r w:rsidR="00466988">
        <w:rPr>
          <w:b w:val="0"/>
          <w:bCs/>
          <w:caps w:val="0"/>
          <w:sz w:val="22"/>
          <w:szCs w:val="22"/>
          <w:u w:val="none"/>
        </w:rPr>
        <w:t>errors</w:t>
      </w:r>
      <w:r w:rsidR="00922966">
        <w:rPr>
          <w:b w:val="0"/>
          <w:bCs/>
          <w:caps w:val="0"/>
          <w:sz w:val="22"/>
          <w:szCs w:val="22"/>
          <w:u w:val="none"/>
        </w:rPr>
        <w:t xml:space="preserve">. </w:t>
      </w:r>
      <w:r w:rsidR="00EB0A5A">
        <w:rPr>
          <w:b w:val="0"/>
          <w:bCs/>
          <w:caps w:val="0"/>
          <w:sz w:val="22"/>
          <w:szCs w:val="22"/>
          <w:u w:val="none"/>
        </w:rPr>
        <w:t xml:space="preserve">Additionally, for any </w:t>
      </w:r>
      <w:r w:rsidR="00922966">
        <w:rPr>
          <w:b w:val="0"/>
          <w:bCs/>
          <w:caps w:val="0"/>
          <w:sz w:val="22"/>
          <w:szCs w:val="22"/>
          <w:u w:val="none"/>
        </w:rPr>
        <w:t>logical error</w:t>
      </w:r>
      <w:r w:rsidR="00EB0A5A">
        <w:rPr>
          <w:b w:val="0"/>
          <w:bCs/>
          <w:caps w:val="0"/>
          <w:sz w:val="22"/>
          <w:szCs w:val="22"/>
          <w:u w:val="none"/>
        </w:rPr>
        <w:t>s detected</w:t>
      </w:r>
      <w:r w:rsidR="00FE565A">
        <w:rPr>
          <w:b w:val="0"/>
          <w:bCs/>
          <w:caps w:val="0"/>
          <w:sz w:val="22"/>
          <w:szCs w:val="22"/>
          <w:u w:val="none"/>
        </w:rPr>
        <w:t xml:space="preserve">, classify </w:t>
      </w:r>
      <w:r w:rsidR="00A637FF">
        <w:rPr>
          <w:b w:val="0"/>
          <w:bCs/>
          <w:caps w:val="0"/>
          <w:sz w:val="22"/>
          <w:szCs w:val="22"/>
          <w:u w:val="none"/>
        </w:rPr>
        <w:t xml:space="preserve">them as </w:t>
      </w:r>
      <w:r w:rsidR="00FE565A">
        <w:rPr>
          <w:b w:val="0"/>
          <w:bCs/>
          <w:caps w:val="0"/>
          <w:sz w:val="22"/>
          <w:szCs w:val="22"/>
          <w:u w:val="none"/>
        </w:rPr>
        <w:t>fatal or non-fatal errors.</w:t>
      </w:r>
      <w:r w:rsidR="00DC691D">
        <w:rPr>
          <w:b w:val="0"/>
          <w:bCs/>
          <w:caps w:val="0"/>
          <w:sz w:val="22"/>
          <w:szCs w:val="22"/>
          <w:u w:val="none"/>
        </w:rPr>
        <w:t xml:space="preserve"> Please note that </w:t>
      </w:r>
      <w:r w:rsidR="00A637FF">
        <w:rPr>
          <w:b w:val="0"/>
          <w:bCs/>
          <w:caps w:val="0"/>
          <w:sz w:val="22"/>
          <w:szCs w:val="22"/>
          <w:u w:val="none"/>
        </w:rPr>
        <w:t>to</w:t>
      </w:r>
      <w:r w:rsidR="00DC691D">
        <w:rPr>
          <w:b w:val="0"/>
          <w:bCs/>
          <w:caps w:val="0"/>
          <w:sz w:val="22"/>
          <w:szCs w:val="22"/>
          <w:u w:val="none"/>
        </w:rPr>
        <w:t xml:space="preserve"> find hidden errors you must understand the working of the</w:t>
      </w:r>
      <w:r w:rsidR="0078772D">
        <w:rPr>
          <w:b w:val="0"/>
          <w:bCs/>
          <w:caps w:val="0"/>
          <w:sz w:val="22"/>
          <w:szCs w:val="22"/>
          <w:u w:val="none"/>
        </w:rPr>
        <w:t>se code snippets.</w:t>
      </w:r>
      <w:r w:rsidR="00F049B3">
        <w:rPr>
          <w:b w:val="0"/>
          <w:bCs/>
          <w:caps w:val="0"/>
          <w:sz w:val="22"/>
          <w:szCs w:val="22"/>
          <w:u w:val="none"/>
        </w:rPr>
        <w:t xml:space="preserve">  </w:t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 xml:space="preserve">         </w:t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</w:r>
      <w:r w:rsidR="00F049B3">
        <w:rPr>
          <w:b w:val="0"/>
          <w:caps w:val="0"/>
          <w:color w:val="000000" w:themeColor="text1"/>
          <w:sz w:val="22"/>
          <w:szCs w:val="22"/>
          <w:u w:val="none"/>
        </w:rPr>
        <w:tab/>
        <w:t xml:space="preserve">       </w:t>
      </w:r>
      <w:r w:rsidR="00D70B5C">
        <w:rPr>
          <w:b w:val="0"/>
          <w:caps w:val="0"/>
          <w:color w:val="000000" w:themeColor="text1"/>
          <w:sz w:val="22"/>
          <w:szCs w:val="22"/>
          <w:u w:val="none"/>
        </w:rPr>
        <w:tab/>
        <w:t xml:space="preserve">       </w:t>
      </w:r>
      <w:r w:rsidR="00C13F66">
        <w:rPr>
          <w:b w:val="0"/>
          <w:caps w:val="0"/>
          <w:color w:val="000000" w:themeColor="text1"/>
          <w:sz w:val="22"/>
          <w:szCs w:val="22"/>
          <w:u w:val="none"/>
        </w:rPr>
        <w:t xml:space="preserve">  </w:t>
      </w:r>
      <w:r w:rsidR="00F049B3" w:rsidRPr="00A60472">
        <w:rPr>
          <w:b w:val="0"/>
          <w:bCs/>
          <w:caps w:val="0"/>
          <w:sz w:val="22"/>
          <w:szCs w:val="22"/>
          <w:u w:val="none"/>
        </w:rPr>
        <w:t>(</w:t>
      </w:r>
      <w:r w:rsidR="00C13F66">
        <w:rPr>
          <w:b w:val="0"/>
          <w:bCs/>
          <w:caps w:val="0"/>
          <w:sz w:val="22"/>
          <w:szCs w:val="22"/>
          <w:u w:val="none"/>
        </w:rPr>
        <w:t>8</w:t>
      </w:r>
      <w:r w:rsidR="00F049B3" w:rsidRPr="00A60472">
        <w:rPr>
          <w:b w:val="0"/>
          <w:bCs/>
          <w:caps w:val="0"/>
          <w:sz w:val="22"/>
          <w:szCs w:val="22"/>
          <w:u w:val="none"/>
        </w:rPr>
        <w:t xml:space="preserve"> Mark</w:t>
      </w:r>
      <w:r w:rsidR="00F049B3">
        <w:rPr>
          <w:b w:val="0"/>
          <w:bCs/>
          <w:caps w:val="0"/>
          <w:sz w:val="22"/>
          <w:szCs w:val="22"/>
          <w:u w:val="none"/>
        </w:rPr>
        <w:t>s</w:t>
      </w:r>
      <w:r w:rsidR="00F049B3" w:rsidRPr="00A60472">
        <w:rPr>
          <w:b w:val="0"/>
          <w:bCs/>
          <w:caps w:val="0"/>
          <w:sz w:val="22"/>
          <w:szCs w:val="22"/>
          <w:u w:val="none"/>
        </w:rPr>
        <w:t>)</w:t>
      </w:r>
    </w:p>
    <w:p w14:paraId="312AC9A5" w14:textId="2929579E" w:rsidR="00FC5C9A" w:rsidRDefault="002428F4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92537C6" wp14:editId="51CE498B">
                <wp:simplePos x="0" y="0"/>
                <wp:positionH relativeFrom="column">
                  <wp:posOffset>516255</wp:posOffset>
                </wp:positionH>
                <wp:positionV relativeFrom="paragraph">
                  <wp:posOffset>51435</wp:posOffset>
                </wp:positionV>
                <wp:extent cx="6353175" cy="3895725"/>
                <wp:effectExtent l="0" t="0" r="9525" b="28575"/>
                <wp:wrapNone/>
                <wp:docPr id="142230702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3895725"/>
                          <a:chOff x="-1" y="225263"/>
                          <a:chExt cx="5573363" cy="755812"/>
                        </a:xfrm>
                      </wpg:grpSpPr>
                      <wpg:grpSp>
                        <wpg:cNvPr id="589508519" name="Group 2"/>
                        <wpg:cNvGrpSpPr/>
                        <wpg:grpSpPr>
                          <a:xfrm>
                            <a:off x="-1" y="233915"/>
                            <a:ext cx="2899485" cy="747160"/>
                            <a:chOff x="-2" y="214865"/>
                            <a:chExt cx="2899485" cy="747160"/>
                          </a:xfrm>
                        </wpg:grpSpPr>
                        <wps:wsp>
                          <wps:cNvPr id="1464123659" name="Text Box 1"/>
                          <wps:cNvSpPr txBox="1"/>
                          <wps:spPr>
                            <a:xfrm>
                              <a:off x="-2" y="257175"/>
                              <a:ext cx="289948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77BEBED" w14:textId="77777777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#include &lt;iostream&gt;</w:t>
                                </w:r>
                              </w:p>
                              <w:p w14:paraId="7816B225" w14:textId="2A1247CD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using namespace std</w:t>
                                </w:r>
                              </w:p>
                              <w:p w14:paraId="08A08536" w14:textId="4C6513A6" w:rsidR="00690821" w:rsidRPr="00A37E93" w:rsidRDefault="00690821" w:rsidP="00A37E93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main </w:t>
                                </w: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r w:rsidRPr="00A37E93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{</w:t>
                                </w:r>
                              </w:p>
                              <w:p w14:paraId="11230ED5" w14:textId="7205DED3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</w:t>
                                </w:r>
                                <w:proofErr w:type="spellStart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</w:t>
                                </w:r>
                                <w:proofErr w:type="spellEnd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= 0;</w:t>
                                </w:r>
                              </w:p>
                              <w:p w14:paraId="08FCCD49" w14:textId="6CBBD05D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if (</w:t>
                                </w:r>
                                <w:proofErr w:type="spellStart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</w:t>
                                </w:r>
                                <w:proofErr w:type="spellEnd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</w:t>
                                </w:r>
                                <w:r w:rsidR="00C4043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= 5)</w:t>
                                </w:r>
                              </w:p>
                              <w:p w14:paraId="655C1D11" w14:textId="51A6EC5D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{</w:t>
                                </w:r>
                              </w:p>
                              <w:p w14:paraId="19D4142F" w14:textId="1AE6DFCE" w:rsidR="00690821" w:rsidRPr="00635E87" w:rsidRDefault="0008034B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 </w:t>
                                </w:r>
                                <w:proofErr w:type="spellStart"/>
                                <w:r w:rsidR="00690821"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="00690821"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&lt;&lt; “inside if”;</w:t>
                                </w:r>
                              </w:p>
                              <w:p w14:paraId="7816FDFA" w14:textId="26249AA2" w:rsidR="00690821" w:rsidRPr="00635E87" w:rsidRDefault="0008034B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 </w:t>
                                </w:r>
                                <w:r w:rsidR="00690821"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else</w:t>
                                </w:r>
                              </w:p>
                              <w:p w14:paraId="251A54C9" w14:textId="225BD718" w:rsidR="00690821" w:rsidRPr="00635E87" w:rsidRDefault="0008034B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4606FF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690821"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{</w:t>
                                </w:r>
                              </w:p>
                              <w:p w14:paraId="7E336B52" w14:textId="570136EC" w:rsidR="00690821" w:rsidRPr="0008034B" w:rsidRDefault="0008034B" w:rsidP="0008034B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  </w:t>
                                </w:r>
                                <w:proofErr w:type="spellStart"/>
                                <w:r w:rsidR="00690821" w:rsidRPr="0008034B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="00690821" w:rsidRPr="0008034B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&lt;&lt; “inside else”;</w:t>
                                </w:r>
                              </w:p>
                              <w:p w14:paraId="15A933DC" w14:textId="64A4E48F" w:rsidR="00690821" w:rsidRPr="00635E87" w:rsidRDefault="0008034B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690821"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17373732" w14:textId="52F5E713" w:rsidR="00690821" w:rsidRPr="00635E87" w:rsidRDefault="00D61242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  <w:p w14:paraId="3C4D3C73" w14:textId="547AE09D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&lt;&lt; “outside” &lt;&lt;</w:t>
                                </w:r>
                                <w:proofErr w:type="spellStart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endl</w:t>
                                </w:r>
                                <w:proofErr w:type="spellEnd"/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</w:p>
                              <w:p w14:paraId="7A14E5F6" w14:textId="735EF9D7" w:rsidR="00690821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return </w:t>
                                </w:r>
                                <w:r w:rsidR="00512470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“</w:t>
                                </w:r>
                                <w:r w:rsidR="0030074C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 w:rsidR="00512470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”</w:t>
                                </w: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</w:p>
                              <w:p w14:paraId="13D40797" w14:textId="6E669D9D" w:rsidR="00FC5C9A" w:rsidRPr="00635E87" w:rsidRDefault="00690821" w:rsidP="00635E8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635E87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097015" name="Text Box 1"/>
                          <wps:cNvSpPr txBox="1"/>
                          <wps:spPr>
                            <a:xfrm>
                              <a:off x="0" y="214865"/>
                              <a:ext cx="2581962" cy="42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D06B1" w14:textId="77777777" w:rsidR="00FC5C9A" w:rsidRPr="00965191" w:rsidRDefault="00FC5C9A" w:rsidP="00FC5C9A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8672870" name="Group 2"/>
                        <wpg:cNvGrpSpPr/>
                        <wpg:grpSpPr>
                          <a:xfrm>
                            <a:off x="2581962" y="225263"/>
                            <a:ext cx="2991400" cy="755812"/>
                            <a:chOff x="267386" y="206213"/>
                            <a:chExt cx="2991400" cy="755812"/>
                          </a:xfrm>
                        </wpg:grpSpPr>
                        <wps:wsp>
                          <wps:cNvPr id="855812972" name="Text Box 1"/>
                          <wps:cNvSpPr txBox="1"/>
                          <wps:spPr>
                            <a:xfrm>
                              <a:off x="584908" y="257175"/>
                              <a:ext cx="2673877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C4514A" w14:textId="77777777" w:rsidR="00FC5C9A" w:rsidRDefault="00FC5C9A" w:rsidP="00FC5C9A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885449" name="Text Box 1"/>
                          <wps:cNvSpPr txBox="1"/>
                          <wps:spPr>
                            <a:xfrm>
                              <a:off x="267386" y="206213"/>
                              <a:ext cx="2991400" cy="50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B816D6" w14:textId="01119390" w:rsidR="00FC5C9A" w:rsidRPr="00965191" w:rsidRDefault="003F043B" w:rsidP="00FC5C9A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Errors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537C6" id="_x0000_s1097" style="position:absolute;left:0;text-align:left;margin-left:40.65pt;margin-top:4.05pt;width:500.25pt;height:306.75pt;z-index:251740160;mso-width-relative:margin;mso-height-relative:margin" coordorigin=",2252" coordsize="55733,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">
                <v:group id="Group 2" o:spid="_x0000_s1098" style="position:absolute;top:2339;width:28994;height:7471" coordorigin=",2148" coordsize="28994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">
                  <v:shape id="Text Box 1" o:spid="_x0000_s1099" type="#_x0000_t202" style="position:absolute;top:2571;width:28994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" fillcolor="white [3201]" strokeweight=".5pt">
                    <v:textbox>
                      <w:txbxContent>
                        <w:p w14:paraId="477BEBED" w14:textId="77777777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#include &lt;iostream&gt;</w:t>
                          </w:r>
                        </w:p>
                        <w:p w14:paraId="7816B225" w14:textId="2A1247CD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using namespace std</w:t>
                          </w:r>
                        </w:p>
                        <w:p w14:paraId="08A08536" w14:textId="4C6513A6" w:rsidR="00690821" w:rsidRPr="00A37E93" w:rsidRDefault="00690821" w:rsidP="00A37E93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main </w:t>
                          </w: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()</w:t>
                          </w:r>
                          <w:r w:rsidRPr="00A37E93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{</w:t>
                          </w:r>
                        </w:p>
                        <w:p w14:paraId="11230ED5" w14:textId="7205DED3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</w:t>
                          </w:r>
                          <w:proofErr w:type="spellStart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</w:t>
                          </w:r>
                          <w:proofErr w:type="spellEnd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= 0;</w:t>
                          </w:r>
                        </w:p>
                        <w:p w14:paraId="08FCCD49" w14:textId="6CBBD05D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if (</w:t>
                          </w:r>
                          <w:proofErr w:type="spellStart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</w:t>
                          </w:r>
                          <w:proofErr w:type="spellEnd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</w:t>
                          </w:r>
                          <w:r w:rsidR="00C4043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= 5)</w:t>
                          </w:r>
                        </w:p>
                        <w:p w14:paraId="655C1D11" w14:textId="51A6EC5D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{</w:t>
                          </w:r>
                        </w:p>
                        <w:p w14:paraId="19D4142F" w14:textId="1AE6DFCE" w:rsidR="00690821" w:rsidRPr="00635E87" w:rsidRDefault="0008034B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 </w:t>
                          </w:r>
                          <w:proofErr w:type="spellStart"/>
                          <w:r w:rsidR="00690821"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="00690821"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&lt;&lt; “inside if”;</w:t>
                          </w:r>
                        </w:p>
                        <w:p w14:paraId="7816FDFA" w14:textId="26249AA2" w:rsidR="00690821" w:rsidRPr="00635E87" w:rsidRDefault="0008034B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 </w:t>
                          </w:r>
                          <w:r w:rsidR="00690821"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else</w:t>
                          </w:r>
                        </w:p>
                        <w:p w14:paraId="251A54C9" w14:textId="225BD718" w:rsidR="00690821" w:rsidRPr="00635E87" w:rsidRDefault="0008034B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="004606FF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="00690821"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{</w:t>
                          </w:r>
                        </w:p>
                        <w:p w14:paraId="7E336B52" w14:textId="570136EC" w:rsidR="00690821" w:rsidRPr="0008034B" w:rsidRDefault="0008034B" w:rsidP="0008034B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  </w:t>
                          </w:r>
                          <w:proofErr w:type="spellStart"/>
                          <w:r w:rsidR="00690821" w:rsidRPr="0008034B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="00690821" w:rsidRPr="0008034B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&lt;&lt; “inside else”;</w:t>
                          </w:r>
                        </w:p>
                        <w:p w14:paraId="15A933DC" w14:textId="64A4E48F" w:rsidR="00690821" w:rsidRPr="00635E87" w:rsidRDefault="0008034B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="00690821"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17373732" w14:textId="52F5E713" w:rsidR="00690821" w:rsidRPr="00635E87" w:rsidRDefault="00D61242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3C4D3C73" w14:textId="547AE09D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&lt;&lt; “outside” &lt;&lt;</w:t>
                          </w:r>
                          <w:proofErr w:type="spellStart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endl</w:t>
                          </w:r>
                          <w:proofErr w:type="spellEnd"/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</w:p>
                        <w:p w14:paraId="7A14E5F6" w14:textId="735EF9D7" w:rsidR="00690821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return </w:t>
                          </w:r>
                          <w:r w:rsidR="00512470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“</w:t>
                          </w:r>
                          <w:r w:rsidR="0030074C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0</w:t>
                          </w:r>
                          <w:r w:rsidR="00512470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”</w:t>
                          </w: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</w:p>
                        <w:p w14:paraId="13D40797" w14:textId="6E669D9D" w:rsidR="00FC5C9A" w:rsidRPr="00635E87" w:rsidRDefault="00690821" w:rsidP="00635E8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635E87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" o:spid="_x0000_s1100" type="#_x0000_t202" style="position:absolute;top:2148;width:25819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" filled="f" stroked="f" strokeweight=".5pt">
                    <v:textbox>
                      <w:txbxContent>
                        <w:p w14:paraId="09FD06B1" w14:textId="77777777" w:rsidR="00FC5C9A" w:rsidRPr="00965191" w:rsidRDefault="00FC5C9A" w:rsidP="00FC5C9A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101" style="position:absolute;left:25819;top:2252;width:29914;height:7558" coordorigin="2673,2062" coordsize="29914,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">
                  <v:shape id="Text Box 1" o:spid="_x0000_s1102" type="#_x0000_t202" style="position:absolute;left:5849;top:2571;width:26738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" fillcolor="white [3201]" strokeweight=".5pt">
                    <v:textbox>
                      <w:txbxContent>
                        <w:p w14:paraId="69C4514A" w14:textId="77777777" w:rsidR="00FC5C9A" w:rsidRDefault="00FC5C9A" w:rsidP="00FC5C9A">
                          <w:pPr>
                            <w:ind w:firstLine="0"/>
                            <w:jc w:val="left"/>
                          </w:pPr>
                        </w:p>
                      </w:txbxContent>
                    </v:textbox>
                  </v:shape>
                  <v:shape id="Text Box 1" o:spid="_x0000_s1103" type="#_x0000_t202" style="position:absolute;left:2673;top:2062;width:2991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" filled="f" stroked="f" strokeweight=".5pt">
                    <v:textbox>
                      <w:txbxContent>
                        <w:p w14:paraId="6FB816D6" w14:textId="01119390" w:rsidR="00FC5C9A" w:rsidRPr="00965191" w:rsidRDefault="003F043B" w:rsidP="00FC5C9A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Errors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15870C8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216248D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8C81430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6D5F87B4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487ECC9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E7B6A94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D5D41FA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D901AF7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21F68D2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88A5496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887ADDA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8CF7C65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9A69562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C816F41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D05A4B0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699688D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53B2428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B8B86C3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8C5D4A5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5804CAA1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51CA9A31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4CDA200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6667A6F6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9FD51B6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58FF2573" w14:textId="6C1D0E86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  <w:r>
        <w:rPr>
          <w:b w:val="0"/>
          <w:caps w:val="0"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3625879" wp14:editId="155B8F5A">
                <wp:simplePos x="0" y="0"/>
                <wp:positionH relativeFrom="column">
                  <wp:posOffset>525780</wp:posOffset>
                </wp:positionH>
                <wp:positionV relativeFrom="paragraph">
                  <wp:posOffset>88265</wp:posOffset>
                </wp:positionV>
                <wp:extent cx="6353175" cy="3343275"/>
                <wp:effectExtent l="0" t="0" r="28575" b="28575"/>
                <wp:wrapNone/>
                <wp:docPr id="13746824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3343275"/>
                          <a:chOff x="0" y="220358"/>
                          <a:chExt cx="5573362" cy="760717"/>
                        </a:xfrm>
                      </wpg:grpSpPr>
                      <wpg:grpSp>
                        <wpg:cNvPr id="234772367" name="Group 2"/>
                        <wpg:cNvGrpSpPr/>
                        <wpg:grpSpPr>
                          <a:xfrm>
                            <a:off x="0" y="220358"/>
                            <a:ext cx="2891129" cy="760717"/>
                            <a:chOff x="-1" y="201308"/>
                            <a:chExt cx="2891129" cy="760717"/>
                          </a:xfrm>
                        </wpg:grpSpPr>
                        <wps:wsp>
                          <wps:cNvPr id="272406597" name="Text Box 1"/>
                          <wps:cNvSpPr txBox="1"/>
                          <wps:spPr>
                            <a:xfrm>
                              <a:off x="-1" y="257175"/>
                              <a:ext cx="2891129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66B66B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#include &lt;iostream&gt;</w:t>
                                </w:r>
                              </w:p>
                              <w:p w14:paraId="47710654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using namespace std</w:t>
                                </w:r>
                              </w:p>
                              <w:p w14:paraId="560CAE17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int </w:t>
                                </w: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main() {</w:t>
                                </w:r>
                              </w:p>
                              <w:p w14:paraId="3F7F7F93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x, y;</w:t>
                                </w:r>
                              </w:p>
                              <w:p w14:paraId="194DEE5D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"Enter</w:t>
                                </w:r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value for x: ";</w:t>
                                </w:r>
                              </w:p>
                              <w:p w14:paraId="5DBE35F5" w14:textId="77777777" w:rsidR="00EE6237" w:rsidRPr="00CA695C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cin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&gt;&gt; x;</w:t>
                                </w:r>
                              </w:p>
                              <w:p w14:paraId="6528DF7A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"Enter a value for y: "</w:t>
                                </w:r>
                              </w:p>
                              <w:p w14:paraId="6C12459A" w14:textId="77777777" w:rsidR="00EE6237" w:rsidRPr="00CA695C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&gt;&gt; y;</w:t>
                                </w:r>
                              </w:p>
                              <w:p w14:paraId="14050F92" w14:textId="77777777" w:rsidR="00EE6237" w:rsidRPr="0007378F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int result = x / y;</w:t>
                                </w:r>
                              </w:p>
                              <w:p w14:paraId="213319CD" w14:textId="77777777" w:rsidR="00EE6237" w:rsidRPr="0007378F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cout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 xml:space="preserve"> &lt;&lt; "The result of x / y is: " &lt;&lt; result &lt;&lt; </w:t>
                                </w:r>
                                <w:proofErr w:type="spellStart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endl</w:t>
                                </w:r>
                                <w:proofErr w:type="spellEnd"/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;</w:t>
                                </w:r>
                              </w:p>
                              <w:p w14:paraId="40718512" w14:textId="77777777" w:rsidR="00EE6237" w:rsidRPr="00A57C9D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return 0</w:t>
                                </w:r>
                              </w:p>
                              <w:p w14:paraId="5E0AD4D6" w14:textId="77777777" w:rsidR="00EE6237" w:rsidRPr="00FD28D4" w:rsidRDefault="00EE6237" w:rsidP="00EE623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 w:line="360" w:lineRule="auto"/>
                                  <w:jc w:val="left"/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</w:pPr>
                                <w:r w:rsidRPr="00A57C9D">
                                  <w:rPr>
                                    <w:rFonts w:ascii="Courier New" w:hAnsi="Courier New" w:cs="Courier New"/>
                                    <w:spacing w:val="-5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2858052" name="Text Box 1"/>
                          <wps:cNvSpPr txBox="1"/>
                          <wps:spPr>
                            <a:xfrm>
                              <a:off x="0" y="201308"/>
                              <a:ext cx="2581962" cy="640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3F2A7" w14:textId="77777777" w:rsidR="00EE6237" w:rsidRPr="00965191" w:rsidRDefault="00EE6237" w:rsidP="00EE6237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 w:rsidRPr="00965191"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Code Snippet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1399663" name="Group 2"/>
                        <wpg:cNvGrpSpPr/>
                        <wpg:grpSpPr>
                          <a:xfrm>
                            <a:off x="2581962" y="222525"/>
                            <a:ext cx="2991400" cy="758550"/>
                            <a:chOff x="267386" y="203475"/>
                            <a:chExt cx="2991400" cy="758550"/>
                          </a:xfrm>
                        </wpg:grpSpPr>
                        <wps:wsp>
                          <wps:cNvPr id="1114467923" name="Text Box 1"/>
                          <wps:cNvSpPr txBox="1"/>
                          <wps:spPr>
                            <a:xfrm>
                              <a:off x="576553" y="257175"/>
                              <a:ext cx="2682233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D0D380" w14:textId="5F226F33" w:rsidR="00EE6237" w:rsidRDefault="00EE6237" w:rsidP="00EE6237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100482" name="Text Box 1"/>
                          <wps:cNvSpPr txBox="1"/>
                          <wps:spPr>
                            <a:xfrm>
                              <a:off x="267386" y="203475"/>
                              <a:ext cx="2991400" cy="78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E9F61" w14:textId="77777777" w:rsidR="00EE6237" w:rsidRPr="00965191" w:rsidRDefault="00EE6237" w:rsidP="00EE6237">
                                <w:pPr>
                                  <w:ind w:firstLine="0"/>
                                  <w:jc w:val="center"/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i/>
                                    <w:iCs/>
                                    <w:spacing w:val="-5"/>
                                    <w:sz w:val="20"/>
                                    <w:szCs w:val="20"/>
                                  </w:rPr>
                                  <w:t>Errors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25879" id="_x0000_s1104" style="position:absolute;left:0;text-align:left;margin-left:41.4pt;margin-top:6.95pt;width:500.25pt;height:263.25pt;z-index:251750400;mso-width-relative:margin;mso-height-relative:margin" coordorigin=",2203" coordsize="55733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">
                <v:group id="Group 2" o:spid="_x0000_s1105" style="position:absolute;top:2203;width:28911;height:7607" coordorigin=",2013" coordsize="28911,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">
                  <v:shape id="Text Box 1" o:spid="_x0000_s1106" type="#_x0000_t202" style="position:absolute;top:2571;width:28911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" fillcolor="white [3201]" strokeweight=".5pt">
                    <v:textbox>
                      <w:txbxContent>
                        <w:p w14:paraId="6866B66B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#include &lt;iostream&gt;</w:t>
                          </w:r>
                        </w:p>
                        <w:p w14:paraId="47710654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using namespace std</w:t>
                          </w:r>
                        </w:p>
                        <w:p w14:paraId="560CAE17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int </w:t>
                          </w: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main() {</w:t>
                          </w:r>
                        </w:p>
                        <w:p w14:paraId="3F7F7F93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x, y;</w:t>
                          </w:r>
                        </w:p>
                        <w:p w14:paraId="194DEE5D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"Enter</w:t>
                          </w:r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value for x: ";</w:t>
                          </w:r>
                        </w:p>
                        <w:p w14:paraId="5DBE35F5" w14:textId="77777777" w:rsidR="00EE6237" w:rsidRPr="00CA695C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cin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&gt;&gt; x;</w:t>
                          </w:r>
                        </w:p>
                        <w:p w14:paraId="6528DF7A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"Enter a value for y: "</w:t>
                          </w:r>
                        </w:p>
                        <w:p w14:paraId="6C12459A" w14:textId="77777777" w:rsidR="00EE6237" w:rsidRPr="00CA695C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</w:t>
                          </w: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&gt;&gt; y;</w:t>
                          </w:r>
                        </w:p>
                        <w:p w14:paraId="14050F92" w14:textId="77777777" w:rsidR="00EE6237" w:rsidRPr="0007378F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int result = x / y;</w:t>
                          </w:r>
                        </w:p>
                        <w:p w14:paraId="213319CD" w14:textId="77777777" w:rsidR="00EE6237" w:rsidRPr="0007378F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cout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 xml:space="preserve"> &lt;&lt; "The result of x / y is: " &lt;&lt; result &lt;&lt; </w:t>
                          </w:r>
                          <w:proofErr w:type="spellStart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endl</w:t>
                          </w:r>
                          <w:proofErr w:type="spellEnd"/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;</w:t>
                          </w:r>
                        </w:p>
                        <w:p w14:paraId="40718512" w14:textId="77777777" w:rsidR="00EE6237" w:rsidRPr="00A57C9D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return 0</w:t>
                          </w:r>
                        </w:p>
                        <w:p w14:paraId="5E0AD4D6" w14:textId="77777777" w:rsidR="00EE6237" w:rsidRPr="00FD28D4" w:rsidRDefault="00EE6237" w:rsidP="00EE623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 w:line="360" w:lineRule="auto"/>
                            <w:jc w:val="left"/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</w:pPr>
                          <w:r w:rsidRPr="00A57C9D">
                            <w:rPr>
                              <w:rFonts w:ascii="Courier New" w:hAnsi="Courier New" w:cs="Courier New"/>
                              <w:spacing w:val="-5"/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" o:spid="_x0000_s1107" type="#_x0000_t202" style="position:absolute;top:2013;width:25819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" filled="f" stroked="f" strokeweight=".5pt">
                    <v:textbox>
                      <w:txbxContent>
                        <w:p w14:paraId="6093F2A7" w14:textId="77777777" w:rsidR="00EE6237" w:rsidRPr="00965191" w:rsidRDefault="00EE6237" w:rsidP="00EE6237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 w:rsidRPr="00965191"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Code Snippet</w:t>
                          </w:r>
                        </w:p>
                      </w:txbxContent>
                    </v:textbox>
                  </v:shape>
                </v:group>
                <v:group id="Group 2" o:spid="_x0000_s1108" style="position:absolute;left:25819;top:2225;width:29914;height:7585" coordorigin="2673,2034" coordsize="29914,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">
                  <v:shape id="Text Box 1" o:spid="_x0000_s1109" type="#_x0000_t202" style="position:absolute;left:5765;top:2571;width:26822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" fillcolor="white [3201]" strokeweight=".5pt">
                    <v:textbox>
                      <w:txbxContent>
                        <w:p w14:paraId="26D0D380" w14:textId="5F226F33" w:rsidR="00EE6237" w:rsidRDefault="00EE6237" w:rsidP="00EE6237">
                          <w:pPr>
                            <w:ind w:firstLine="0"/>
                            <w:jc w:val="left"/>
                          </w:pPr>
                        </w:p>
                      </w:txbxContent>
                    </v:textbox>
                  </v:shape>
                  <v:shape id="Text Box 1" o:spid="_x0000_s1110" type="#_x0000_t202" style="position:absolute;left:2673;top:2034;width:29914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" filled="f" stroked="f" strokeweight=".5pt">
                    <v:textbox>
                      <w:txbxContent>
                        <w:p w14:paraId="344E9F61" w14:textId="77777777" w:rsidR="00EE6237" w:rsidRPr="00965191" w:rsidRDefault="00EE6237" w:rsidP="00EE6237">
                          <w:pPr>
                            <w:ind w:firstLine="0"/>
                            <w:jc w:val="center"/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>Errors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978832B" w14:textId="04A94086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4A6CE62" w14:textId="09E30994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8E14AF7" w14:textId="6571AEDB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159E9532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C7B4A44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23292CC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65C5A613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6533929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70CACF9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37A25F1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27FE4BF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1A73AE71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5D3F966A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E2B16D4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319BDE3C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551B0C5B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1ECAE9B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0AD454B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71D84C76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7547376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4628767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2C1DFD79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178D8899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042C9C08" w14:textId="77777777" w:rsidR="00EE6237" w:rsidRDefault="00EE6237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</w:p>
    <w:p w14:paraId="4FE40432" w14:textId="12EF8527" w:rsidR="001A530D" w:rsidRDefault="001A530D" w:rsidP="001A530D">
      <w:pPr>
        <w:pStyle w:val="MPHead1"/>
        <w:numPr>
          <w:ilvl w:val="0"/>
          <w:numId w:val="0"/>
        </w:numPr>
        <w:jc w:val="both"/>
        <w:rPr>
          <w:b w:val="0"/>
          <w:caps w:val="0"/>
          <w:sz w:val="22"/>
          <w:szCs w:val="22"/>
          <w:u w:val="none"/>
        </w:rPr>
      </w:pPr>
      <w:r>
        <w:rPr>
          <w:caps w:val="0"/>
          <w:sz w:val="22"/>
          <w:szCs w:val="22"/>
          <w:u w:val="none"/>
        </w:rPr>
        <w:t>Question #</w:t>
      </w:r>
      <w:r w:rsidRPr="003B695A">
        <w:rPr>
          <w:caps w:val="0"/>
          <w:sz w:val="22"/>
          <w:szCs w:val="22"/>
          <w:u w:val="none"/>
        </w:rPr>
        <w:t xml:space="preserve"> </w:t>
      </w:r>
      <w:r w:rsidR="000A198D">
        <w:rPr>
          <w:caps w:val="0"/>
          <w:sz w:val="22"/>
          <w:szCs w:val="22"/>
          <w:u w:val="none"/>
        </w:rPr>
        <w:t>3</w:t>
      </w:r>
      <w:r>
        <w:rPr>
          <w:b w:val="0"/>
          <w:caps w:val="0"/>
          <w:sz w:val="22"/>
          <w:szCs w:val="22"/>
          <w:u w:val="none"/>
        </w:rPr>
        <w:t xml:space="preserve">:  </w:t>
      </w:r>
      <w:r w:rsidR="00F74A84" w:rsidRPr="00F74A84">
        <w:rPr>
          <w:b w:val="0"/>
          <w:caps w:val="0"/>
          <w:sz w:val="22"/>
          <w:szCs w:val="22"/>
          <w:u w:val="none"/>
        </w:rPr>
        <w:t xml:space="preserve">Write a C++ program that inputs a number from the user and saves it in a variable X </w:t>
      </w:r>
      <w:r w:rsidR="0096319F" w:rsidRPr="00F74A84">
        <w:rPr>
          <w:b w:val="0"/>
          <w:caps w:val="0"/>
          <w:sz w:val="22"/>
          <w:szCs w:val="22"/>
          <w:u w:val="none"/>
        </w:rPr>
        <w:t>(of</w:t>
      </w:r>
      <w:r w:rsidR="00F74A84" w:rsidRPr="00F74A84">
        <w:rPr>
          <w:b w:val="0"/>
          <w:caps w:val="0"/>
          <w:sz w:val="22"/>
          <w:szCs w:val="22"/>
          <w:u w:val="none"/>
        </w:rPr>
        <w:t xml:space="preserve"> int type). Afterward</w:t>
      </w:r>
      <w:r w:rsidR="0096319F">
        <w:rPr>
          <w:b w:val="0"/>
          <w:caps w:val="0"/>
          <w:sz w:val="22"/>
          <w:szCs w:val="22"/>
          <w:u w:val="none"/>
        </w:rPr>
        <w:t>,</w:t>
      </w:r>
      <w:r w:rsidR="00F74A84" w:rsidRPr="00F74A84">
        <w:rPr>
          <w:b w:val="0"/>
          <w:caps w:val="0"/>
          <w:sz w:val="22"/>
          <w:szCs w:val="22"/>
          <w:u w:val="none"/>
        </w:rPr>
        <w:t xml:space="preserve"> your code should take X numbers from the </w:t>
      </w:r>
      <w:r w:rsidR="0096319F" w:rsidRPr="00F74A84">
        <w:rPr>
          <w:b w:val="0"/>
          <w:caps w:val="0"/>
          <w:sz w:val="22"/>
          <w:szCs w:val="22"/>
          <w:u w:val="none"/>
        </w:rPr>
        <w:t>user (</w:t>
      </w:r>
      <w:r w:rsidR="0096319F">
        <w:rPr>
          <w:b w:val="0"/>
          <w:caps w:val="0"/>
          <w:sz w:val="22"/>
          <w:szCs w:val="22"/>
          <w:u w:val="none"/>
        </w:rPr>
        <w:t>e.g.</w:t>
      </w:r>
      <w:r w:rsidR="00F74A84" w:rsidRPr="00F74A84">
        <w:rPr>
          <w:b w:val="0"/>
          <w:caps w:val="0"/>
          <w:sz w:val="22"/>
          <w:szCs w:val="22"/>
          <w:u w:val="none"/>
        </w:rPr>
        <w:t>, if X= 10, the program will take 10 numbers as input from the user). Once all the X numbers are provided as input, your program should display the following information</w:t>
      </w:r>
      <w:r w:rsidR="000F5B52">
        <w:rPr>
          <w:b w:val="0"/>
          <w:caps w:val="0"/>
          <w:sz w:val="22"/>
          <w:szCs w:val="22"/>
          <w:u w:val="none"/>
        </w:rPr>
        <w:t>:</w:t>
      </w:r>
      <w:r>
        <w:rPr>
          <w:b w:val="0"/>
          <w:caps w:val="0"/>
          <w:sz w:val="22"/>
          <w:szCs w:val="22"/>
          <w:u w:val="none"/>
        </w:rPr>
        <w:t xml:space="preserve">  </w:t>
      </w:r>
      <w:r>
        <w:rPr>
          <w:b w:val="0"/>
          <w:caps w:val="0"/>
          <w:sz w:val="22"/>
          <w:szCs w:val="22"/>
          <w:u w:val="none"/>
        </w:rPr>
        <w:tab/>
      </w:r>
      <w:r w:rsidR="00E4445B">
        <w:rPr>
          <w:b w:val="0"/>
          <w:caps w:val="0"/>
          <w:sz w:val="22"/>
          <w:szCs w:val="22"/>
          <w:u w:val="none"/>
        </w:rPr>
        <w:t xml:space="preserve">       </w:t>
      </w:r>
      <w:r w:rsidR="0096319F">
        <w:rPr>
          <w:b w:val="0"/>
          <w:caps w:val="0"/>
          <w:sz w:val="22"/>
          <w:szCs w:val="22"/>
          <w:u w:val="none"/>
        </w:rPr>
        <w:t xml:space="preserve">                </w:t>
      </w:r>
      <w:proofErr w:type="gramStart"/>
      <w:r w:rsidR="0096319F">
        <w:rPr>
          <w:b w:val="0"/>
          <w:caps w:val="0"/>
          <w:sz w:val="22"/>
          <w:szCs w:val="22"/>
          <w:u w:val="none"/>
        </w:rPr>
        <w:t xml:space="preserve">   (</w:t>
      </w:r>
      <w:proofErr w:type="gramEnd"/>
      <w:r w:rsidR="00E4445B">
        <w:rPr>
          <w:b w:val="0"/>
          <w:caps w:val="0"/>
          <w:sz w:val="22"/>
          <w:szCs w:val="22"/>
          <w:u w:val="none"/>
        </w:rPr>
        <w:t>CLO</w:t>
      </w:r>
      <w:r w:rsidR="0076108D">
        <w:rPr>
          <w:b w:val="0"/>
          <w:caps w:val="0"/>
          <w:sz w:val="22"/>
          <w:szCs w:val="22"/>
          <w:u w:val="none"/>
        </w:rPr>
        <w:t>2</w:t>
      </w:r>
      <w:r w:rsidR="00E4445B">
        <w:rPr>
          <w:b w:val="0"/>
          <w:caps w:val="0"/>
          <w:sz w:val="22"/>
          <w:szCs w:val="22"/>
          <w:u w:val="none"/>
        </w:rPr>
        <w:t xml:space="preserve">, PLO1) </w:t>
      </w:r>
      <w:r>
        <w:rPr>
          <w:b w:val="0"/>
          <w:caps w:val="0"/>
          <w:sz w:val="22"/>
          <w:szCs w:val="22"/>
          <w:u w:val="none"/>
        </w:rPr>
        <w:t>(</w:t>
      </w:r>
      <w:r>
        <w:rPr>
          <w:caps w:val="0"/>
          <w:sz w:val="22"/>
          <w:szCs w:val="22"/>
          <w:u w:val="none"/>
        </w:rPr>
        <w:t>1</w:t>
      </w:r>
      <w:r w:rsidR="00D118E5">
        <w:rPr>
          <w:caps w:val="0"/>
          <w:sz w:val="22"/>
          <w:szCs w:val="22"/>
          <w:u w:val="none"/>
        </w:rPr>
        <w:t>4</w:t>
      </w:r>
      <w:r w:rsidRPr="001808DC">
        <w:rPr>
          <w:caps w:val="0"/>
          <w:sz w:val="22"/>
          <w:szCs w:val="22"/>
          <w:u w:val="none"/>
        </w:rPr>
        <w:t xml:space="preserve"> Marks</w:t>
      </w:r>
      <w:r>
        <w:rPr>
          <w:b w:val="0"/>
          <w:caps w:val="0"/>
          <w:sz w:val="22"/>
          <w:szCs w:val="22"/>
          <w:u w:val="none"/>
        </w:rPr>
        <w:t>)</w:t>
      </w:r>
    </w:p>
    <w:p w14:paraId="07783F4F" w14:textId="77777777" w:rsidR="000F5B52" w:rsidRDefault="000F5B52" w:rsidP="000F5B52">
      <w:pPr>
        <w:pStyle w:val="MPHead1"/>
        <w:numPr>
          <w:ilvl w:val="0"/>
          <w:numId w:val="0"/>
        </w:numPr>
        <w:ind w:left="1080"/>
        <w:rPr>
          <w:b w:val="0"/>
          <w:bCs/>
          <w:caps w:val="0"/>
          <w:sz w:val="22"/>
          <w:szCs w:val="22"/>
          <w:u w:val="none"/>
        </w:rPr>
      </w:pPr>
    </w:p>
    <w:p w14:paraId="033A77C5" w14:textId="63030F8B" w:rsidR="005A6CCA" w:rsidRPr="005A6CCA" w:rsidRDefault="005A6CCA" w:rsidP="00C3202A">
      <w:pPr>
        <w:pStyle w:val="MPHead1"/>
        <w:numPr>
          <w:ilvl w:val="0"/>
          <w:numId w:val="22"/>
        </w:numPr>
        <w:ind w:left="720"/>
        <w:rPr>
          <w:b w:val="0"/>
          <w:bCs/>
          <w:caps w:val="0"/>
          <w:sz w:val="22"/>
          <w:szCs w:val="22"/>
          <w:u w:val="none"/>
        </w:rPr>
      </w:pPr>
      <w:r w:rsidRPr="005A6CCA">
        <w:rPr>
          <w:b w:val="0"/>
          <w:bCs/>
          <w:caps w:val="0"/>
          <w:sz w:val="22"/>
          <w:szCs w:val="22"/>
          <w:u w:val="none"/>
        </w:rPr>
        <w:t>Largest number among the X numbers entered by the user.</w:t>
      </w:r>
    </w:p>
    <w:p w14:paraId="75116368" w14:textId="1CBBBBB2" w:rsidR="005A6CCA" w:rsidRPr="005A6CCA" w:rsidRDefault="005A6CCA" w:rsidP="00C3202A">
      <w:pPr>
        <w:pStyle w:val="MPHead1"/>
        <w:numPr>
          <w:ilvl w:val="0"/>
          <w:numId w:val="22"/>
        </w:numPr>
        <w:ind w:left="720"/>
        <w:rPr>
          <w:b w:val="0"/>
          <w:bCs/>
          <w:caps w:val="0"/>
          <w:sz w:val="22"/>
          <w:szCs w:val="22"/>
          <w:u w:val="none"/>
        </w:rPr>
      </w:pPr>
      <w:r w:rsidRPr="005A6CCA">
        <w:rPr>
          <w:b w:val="0"/>
          <w:bCs/>
          <w:caps w:val="0"/>
          <w:sz w:val="22"/>
          <w:szCs w:val="22"/>
          <w:u w:val="none"/>
        </w:rPr>
        <w:t xml:space="preserve">Smallest </w:t>
      </w:r>
      <w:r w:rsidR="000F5B52" w:rsidRPr="005A6CCA">
        <w:rPr>
          <w:b w:val="0"/>
          <w:bCs/>
          <w:caps w:val="0"/>
          <w:sz w:val="22"/>
          <w:szCs w:val="22"/>
          <w:u w:val="none"/>
        </w:rPr>
        <w:t>number</w:t>
      </w:r>
      <w:r w:rsidRPr="005A6CCA">
        <w:rPr>
          <w:b w:val="0"/>
          <w:bCs/>
          <w:caps w:val="0"/>
          <w:sz w:val="22"/>
          <w:szCs w:val="22"/>
          <w:u w:val="none"/>
        </w:rPr>
        <w:t xml:space="preserve"> among the X numbers entered by the</w:t>
      </w:r>
      <w:r w:rsidR="00AD73BE">
        <w:rPr>
          <w:b w:val="0"/>
          <w:bCs/>
          <w:caps w:val="0"/>
          <w:sz w:val="22"/>
          <w:szCs w:val="22"/>
          <w:u w:val="none"/>
        </w:rPr>
        <w:t xml:space="preserve"> user.</w:t>
      </w:r>
    </w:p>
    <w:p w14:paraId="029B55A3" w14:textId="77777777" w:rsidR="00AD73BE" w:rsidRDefault="005A6CCA" w:rsidP="00C3202A">
      <w:pPr>
        <w:pStyle w:val="MPHead1"/>
        <w:numPr>
          <w:ilvl w:val="0"/>
          <w:numId w:val="22"/>
        </w:numPr>
        <w:ind w:left="720"/>
        <w:rPr>
          <w:b w:val="0"/>
          <w:bCs/>
          <w:caps w:val="0"/>
          <w:sz w:val="22"/>
          <w:szCs w:val="22"/>
          <w:u w:val="none"/>
        </w:rPr>
      </w:pPr>
      <w:r w:rsidRPr="005A6CCA">
        <w:rPr>
          <w:b w:val="0"/>
          <w:bCs/>
          <w:caps w:val="0"/>
          <w:sz w:val="22"/>
          <w:szCs w:val="22"/>
          <w:u w:val="none"/>
        </w:rPr>
        <w:t xml:space="preserve">Average the X numbers entered by the user. </w:t>
      </w:r>
    </w:p>
    <w:p w14:paraId="1D5D2906" w14:textId="77777777" w:rsidR="00AD73BE" w:rsidRDefault="00AD73BE" w:rsidP="00C3202A">
      <w:pPr>
        <w:pStyle w:val="MPHead1"/>
        <w:numPr>
          <w:ilvl w:val="0"/>
          <w:numId w:val="0"/>
        </w:numPr>
        <w:ind w:left="187" w:hanging="547"/>
        <w:rPr>
          <w:b w:val="0"/>
          <w:bCs/>
          <w:caps w:val="0"/>
          <w:sz w:val="22"/>
          <w:szCs w:val="22"/>
          <w:u w:val="none"/>
        </w:rPr>
      </w:pPr>
    </w:p>
    <w:p w14:paraId="58DE20C3" w14:textId="77777777" w:rsidR="00090DB6" w:rsidRDefault="005A6CCA" w:rsidP="00AD73BE">
      <w:pPr>
        <w:pStyle w:val="MPHead1"/>
        <w:numPr>
          <w:ilvl w:val="0"/>
          <w:numId w:val="0"/>
        </w:numPr>
        <w:ind w:left="547" w:hanging="547"/>
        <w:rPr>
          <w:b w:val="0"/>
          <w:bCs/>
          <w:caps w:val="0"/>
          <w:sz w:val="22"/>
          <w:szCs w:val="22"/>
          <w:u w:val="none"/>
        </w:rPr>
      </w:pPr>
      <w:r w:rsidRPr="005A6CCA">
        <w:rPr>
          <w:b w:val="0"/>
          <w:bCs/>
          <w:caps w:val="0"/>
          <w:sz w:val="22"/>
          <w:szCs w:val="22"/>
          <w:u w:val="none"/>
        </w:rPr>
        <w:t xml:space="preserve">Make sure to </w:t>
      </w:r>
      <w:r w:rsidR="00AD73BE" w:rsidRPr="005A6CCA">
        <w:rPr>
          <w:b w:val="0"/>
          <w:bCs/>
          <w:caps w:val="0"/>
          <w:sz w:val="22"/>
          <w:szCs w:val="22"/>
          <w:u w:val="none"/>
        </w:rPr>
        <w:t>declare</w:t>
      </w:r>
      <w:r w:rsidRPr="005A6CCA">
        <w:rPr>
          <w:b w:val="0"/>
          <w:bCs/>
          <w:caps w:val="0"/>
          <w:sz w:val="22"/>
          <w:szCs w:val="22"/>
          <w:u w:val="none"/>
        </w:rPr>
        <w:t xml:space="preserve"> variables of an appropriate type where needed.</w:t>
      </w:r>
      <w:r w:rsidR="00090DB6">
        <w:rPr>
          <w:b w:val="0"/>
          <w:bCs/>
          <w:caps w:val="0"/>
          <w:sz w:val="22"/>
          <w:szCs w:val="22"/>
          <w:u w:val="none"/>
        </w:rPr>
        <w:t xml:space="preserve"> </w:t>
      </w:r>
    </w:p>
    <w:p w14:paraId="5BF1B114" w14:textId="77777777" w:rsidR="00090DB6" w:rsidRDefault="00090DB6" w:rsidP="00AD73BE">
      <w:pPr>
        <w:pStyle w:val="MPHead1"/>
        <w:numPr>
          <w:ilvl w:val="0"/>
          <w:numId w:val="0"/>
        </w:numPr>
        <w:ind w:left="547" w:hanging="547"/>
        <w:rPr>
          <w:b w:val="0"/>
          <w:bCs/>
          <w:caps w:val="0"/>
          <w:sz w:val="22"/>
          <w:szCs w:val="22"/>
          <w:u w:val="none"/>
        </w:rPr>
      </w:pPr>
    </w:p>
    <w:p w14:paraId="5A92F79D" w14:textId="7A0D7C67" w:rsidR="00C3202A" w:rsidRPr="00432A6D" w:rsidRDefault="00090DB6" w:rsidP="00432A6D">
      <w:pPr>
        <w:pStyle w:val="MPHead1"/>
        <w:numPr>
          <w:ilvl w:val="0"/>
          <w:numId w:val="0"/>
        </w:numPr>
        <w:ind w:left="547" w:hanging="547"/>
        <w:rPr>
          <w:b w:val="0"/>
          <w:bCs/>
          <w:i/>
          <w:iCs/>
          <w:caps w:val="0"/>
          <w:sz w:val="22"/>
          <w:szCs w:val="22"/>
          <w:u w:val="none"/>
        </w:rPr>
      </w:pPr>
      <w:r w:rsidRPr="00CB0797">
        <w:rPr>
          <w:b w:val="0"/>
          <w:bCs/>
          <w:i/>
          <w:iCs/>
          <w:caps w:val="0"/>
          <w:sz w:val="22"/>
          <w:szCs w:val="22"/>
        </w:rPr>
        <w:t>[Hint]</w:t>
      </w:r>
      <w:r w:rsidR="00432A6D">
        <w:rPr>
          <w:b w:val="0"/>
          <w:bCs/>
          <w:caps w:val="0"/>
          <w:sz w:val="22"/>
          <w:szCs w:val="22"/>
          <w:u w:val="none"/>
        </w:rPr>
        <w:t>:</w:t>
      </w:r>
      <w:r w:rsidRPr="007A09D0">
        <w:rPr>
          <w:b w:val="0"/>
          <w:bCs/>
          <w:i/>
          <w:iCs/>
          <w:caps w:val="0"/>
          <w:sz w:val="22"/>
          <w:szCs w:val="22"/>
          <w:u w:val="none"/>
        </w:rPr>
        <w:t xml:space="preserve"> </w:t>
      </w:r>
      <w:r w:rsidR="00432A6D" w:rsidRPr="00432A6D">
        <w:rPr>
          <w:b w:val="0"/>
          <w:bCs/>
          <w:caps w:val="0"/>
          <w:sz w:val="20"/>
          <w:szCs w:val="20"/>
          <w:u w:val="none"/>
        </w:rPr>
        <w:t>Begin by outlining the algorithm in plain English as your initial plan and then proceed to implement it using relevant C++ statements.</w:t>
      </w:r>
    </w:p>
    <w:p w14:paraId="1A960E2B" w14:textId="0F3B8763" w:rsidR="00EE6237" w:rsidRDefault="003F5E43" w:rsidP="00FC5C9A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  <w:r>
        <w:rPr>
          <w:b w:val="0"/>
          <w:bCs/>
          <w:caps w:val="0"/>
          <w:sz w:val="22"/>
          <w:szCs w:val="22"/>
          <w:u w:val="none"/>
        </w:rPr>
        <w:t>Solution</w:t>
      </w:r>
    </w:p>
    <w:p w14:paraId="2BE08A0A" w14:textId="77777777" w:rsidR="003F5E43" w:rsidRPr="007D614C" w:rsidRDefault="003F5E43" w:rsidP="003F5E43">
      <w:pPr>
        <w:pStyle w:val="MPHead1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#include &lt;iostream&gt;</w:t>
      </w:r>
    </w:p>
    <w:p w14:paraId="000D6A92" w14:textId="5CCC7786" w:rsidR="00D455A0" w:rsidRPr="007D614C" w:rsidRDefault="00D455A0" w:rsidP="003F5E43">
      <w:pPr>
        <w:pStyle w:val="MPHead1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using namespace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std;</w:t>
      </w:r>
      <w:proofErr w:type="gramEnd"/>
    </w:p>
    <w:p w14:paraId="601C5BED" w14:textId="77777777" w:rsidR="003F5E43" w:rsidRPr="007D614C" w:rsidRDefault="003F5E43" w:rsidP="003F5E43">
      <w:pPr>
        <w:pStyle w:val="MPHead1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</w:p>
    <w:p w14:paraId="3AFF7913" w14:textId="77777777" w:rsidR="003F5E43" w:rsidRPr="007D614C" w:rsidRDefault="003F5E43" w:rsidP="003F5E43">
      <w:pPr>
        <w:pStyle w:val="MPHead1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int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main(</w:t>
      </w:r>
      <w:proofErr w:type="gram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) {</w:t>
      </w:r>
    </w:p>
    <w:p w14:paraId="75D4AFE8" w14:textId="26C89109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int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X;</w:t>
      </w:r>
      <w:proofErr w:type="gramEnd"/>
    </w:p>
    <w:p w14:paraId="7B6D4798" w14:textId="7770D23E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int largest, smallest,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2A609D36" w14:textId="02EAA92A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double sum =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0.0;</w:t>
      </w:r>
      <w:proofErr w:type="gramEnd"/>
    </w:p>
    <w:p w14:paraId="49F3AFCC" w14:textId="75DE0C70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// Input the number X</w:t>
      </w:r>
    </w:p>
    <w:p w14:paraId="24ABFECD" w14:textId="4DDE7C45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"Enter the value of X: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";</w:t>
      </w:r>
      <w:proofErr w:type="gramEnd"/>
    </w:p>
    <w:p w14:paraId="755AC234" w14:textId="4B9B919A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cin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&gt;&gt;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X;</w:t>
      </w:r>
      <w:proofErr w:type="gramEnd"/>
    </w:p>
    <w:p w14:paraId="35D94CE3" w14:textId="3286A378" w:rsidR="003F5E43" w:rsidRPr="007D614C" w:rsidRDefault="00AC0442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</w:t>
      </w:r>
      <w:r w:rsidR="00954066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// negative numbers discard</w:t>
      </w:r>
    </w:p>
    <w:p w14:paraId="6C676E03" w14:textId="35DF684F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if (X &lt;= 0) {</w:t>
      </w:r>
    </w:p>
    <w:p w14:paraId="56F46937" w14:textId="6A949AF7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</w:t>
      </w:r>
      <w:r w:rsidR="00C526AA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ab/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"X should be a positive integer." &lt;&lt; </w:t>
      </w:r>
      <w:proofErr w:type="spellStart"/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endl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;</w:t>
      </w:r>
      <w:proofErr w:type="gramEnd"/>
    </w:p>
    <w:p w14:paraId="79755432" w14:textId="6209F45C" w:rsidR="003F5E43" w:rsidRPr="007D614C" w:rsidRDefault="00AC0442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</w:t>
      </w:r>
      <w:r w:rsidR="00C526AA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ab/>
      </w:r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return </w:t>
      </w:r>
      <w:proofErr w:type="gramStart"/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1;  /</w:t>
      </w:r>
      <w:proofErr w:type="gramEnd"/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/ Exit with an error code</w:t>
      </w:r>
    </w:p>
    <w:p w14:paraId="252BED9D" w14:textId="46C268D2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}</w:t>
      </w:r>
    </w:p>
    <w:p w14:paraId="214765CC" w14:textId="77777777" w:rsidR="003F5E43" w:rsidRPr="007D614C" w:rsidRDefault="003F5E43" w:rsidP="00AC0442">
      <w:pPr>
        <w:pStyle w:val="MPHead1"/>
        <w:numPr>
          <w:ilvl w:val="0"/>
          <w:numId w:val="0"/>
        </w:numPr>
        <w:ind w:left="72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</w:p>
    <w:p w14:paraId="1856C30E" w14:textId="2B3C2D03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"Enter number 1: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";</w:t>
      </w:r>
      <w:proofErr w:type="gramEnd"/>
    </w:p>
    <w:p w14:paraId="5385A6A2" w14:textId="78574455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cin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&gt;&gt;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495677AF" w14:textId="46E56551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largest = smallest =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153A3E75" w14:textId="696CB8C1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sum =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767AC5B9" w14:textId="77777777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</w:p>
    <w:p w14:paraId="5F004563" w14:textId="0AF8A646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// Input the rest of the X numbers and update largest, smallest, and sum</w:t>
      </w:r>
    </w:p>
    <w:p w14:paraId="2872D87C" w14:textId="000F7CF6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for (int 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= 2; 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&lt;= X; ++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) {</w:t>
      </w:r>
    </w:p>
    <w:p w14:paraId="58E7C7A4" w14:textId="6D399F50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"Enter number " &lt;&lt; </w:t>
      </w: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":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";</w:t>
      </w:r>
      <w:proofErr w:type="gramEnd"/>
    </w:p>
    <w:p w14:paraId="4EE2BA11" w14:textId="56A1B7E0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cin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&gt;&gt;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6B08EFB2" w14:textId="1517DE93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if (num &gt; largest) {</w:t>
      </w:r>
    </w:p>
    <w:p w14:paraId="50E0717B" w14:textId="5CC1931C" w:rsidR="003F5E43" w:rsidRPr="007D614C" w:rsidRDefault="00AC0442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 </w:t>
      </w:r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largest = </w:t>
      </w:r>
      <w:proofErr w:type="gramStart"/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4D6E523A" w14:textId="7089B835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}</w:t>
      </w:r>
    </w:p>
    <w:p w14:paraId="1C554D0B" w14:textId="09359149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if (num &lt; smallest) {</w:t>
      </w:r>
    </w:p>
    <w:p w14:paraId="0F796DE6" w14:textId="69FA6493" w:rsidR="003F5E43" w:rsidRPr="007D614C" w:rsidRDefault="00AC0442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 </w:t>
      </w:r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smallest = </w:t>
      </w:r>
      <w:proofErr w:type="gramStart"/>
      <w:r w:rsidR="003F5E43"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4079CE4C" w14:textId="45F14A39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}</w:t>
      </w:r>
    </w:p>
    <w:p w14:paraId="1BEC06DD" w14:textId="54B938FC" w:rsidR="003F5E43" w:rsidRPr="007D614C" w:rsidRDefault="003F5E43" w:rsidP="00AC0442">
      <w:pPr>
        <w:pStyle w:val="MPHead1"/>
        <w:numPr>
          <w:ilvl w:val="0"/>
          <w:numId w:val="0"/>
        </w:numPr>
        <w:ind w:left="216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sum +=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num;</w:t>
      </w:r>
      <w:proofErr w:type="gramEnd"/>
    </w:p>
    <w:p w14:paraId="48D00A2D" w14:textId="19D2E7D0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}</w:t>
      </w:r>
    </w:p>
    <w:p w14:paraId="70233B88" w14:textId="77777777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</w:p>
    <w:p w14:paraId="12AFD2C9" w14:textId="2B8BC68D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// Calculate and display the average</w:t>
      </w:r>
    </w:p>
    <w:p w14:paraId="7E361E97" w14:textId="32FF2C78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double average = sum /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X;</w:t>
      </w:r>
      <w:proofErr w:type="gramEnd"/>
    </w:p>
    <w:p w14:paraId="7D40822F" w14:textId="77777777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</w:p>
    <w:p w14:paraId="2ECF44AE" w14:textId="0259CED0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"Largest number: " &lt;&lt; largest &lt;&lt;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std::</w:t>
      </w:r>
      <w:proofErr w:type="spellStart"/>
      <w:proofErr w:type="gram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endl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;</w:t>
      </w:r>
    </w:p>
    <w:p w14:paraId="608A8793" w14:textId="4A5FC586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"Smallest number: " &lt;&lt; smallest &lt;&lt;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std::</w:t>
      </w:r>
      <w:proofErr w:type="spellStart"/>
      <w:proofErr w:type="gram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endl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;</w:t>
      </w:r>
    </w:p>
    <w:p w14:paraId="6FC1F641" w14:textId="572975DB" w:rsidR="003F5E43" w:rsidRPr="007D614C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proofErr w:type="spell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cout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 &lt;&lt; "Average: " &lt;&lt; average &lt;&lt;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std::</w:t>
      </w:r>
      <w:proofErr w:type="spellStart"/>
      <w:proofErr w:type="gram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endl</w:t>
      </w:r>
      <w:proofErr w:type="spellEnd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;</w:t>
      </w:r>
    </w:p>
    <w:p w14:paraId="6138338C" w14:textId="77777777" w:rsidR="00AC0442" w:rsidRDefault="003F5E43" w:rsidP="00AC0442">
      <w:pPr>
        <w:pStyle w:val="MPHead1"/>
        <w:numPr>
          <w:ilvl w:val="0"/>
          <w:numId w:val="0"/>
        </w:numPr>
        <w:ind w:left="1440"/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 xml:space="preserve">return </w:t>
      </w:r>
      <w:proofErr w:type="gramStart"/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0;</w:t>
      </w:r>
      <w:proofErr w:type="gramEnd"/>
    </w:p>
    <w:p w14:paraId="60EEBA7F" w14:textId="1412EE81" w:rsidR="00EE6237" w:rsidRPr="00413177" w:rsidRDefault="00D455A0" w:rsidP="00413177">
      <w:pPr>
        <w:pStyle w:val="MPHead1"/>
        <w:numPr>
          <w:ilvl w:val="0"/>
          <w:numId w:val="0"/>
        </w:numPr>
        <w:ind w:left="720"/>
        <w:rPr>
          <w:b w:val="0"/>
          <w:bCs/>
          <w:caps w:val="0"/>
          <w:sz w:val="22"/>
          <w:szCs w:val="22"/>
          <w:u w:val="none"/>
        </w:rPr>
      </w:pPr>
      <w:r w:rsidRPr="007D614C">
        <w:rPr>
          <w:rFonts w:ascii="Courier New" w:hAnsi="Courier New" w:cs="Courier New"/>
          <w:b w:val="0"/>
          <w:bCs/>
          <w:caps w:val="0"/>
          <w:sz w:val="22"/>
          <w:szCs w:val="22"/>
          <w:u w:val="none"/>
        </w:rPr>
        <w:t>}</w:t>
      </w:r>
      <w:r w:rsidR="00165DE7">
        <w:rPr>
          <w:bCs/>
          <w:sz w:val="22"/>
          <w:szCs w:val="22"/>
        </w:rPr>
        <w:br w:type="page"/>
      </w:r>
    </w:p>
    <w:sectPr w:rsidR="00EE6237" w:rsidRPr="00413177" w:rsidSect="004B6F96">
      <w:headerReference w:type="default" r:id="rId9"/>
      <w:pgSz w:w="12240" w:h="15840"/>
      <w:pgMar w:top="1152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630A" w14:textId="77777777" w:rsidR="00D530A9" w:rsidRDefault="00D530A9" w:rsidP="00604D21">
      <w:pPr>
        <w:spacing w:after="0" w:line="240" w:lineRule="auto"/>
      </w:pPr>
      <w:r>
        <w:separator/>
      </w:r>
    </w:p>
  </w:endnote>
  <w:endnote w:type="continuationSeparator" w:id="0">
    <w:p w14:paraId="6B145682" w14:textId="77777777" w:rsidR="00D530A9" w:rsidRDefault="00D530A9" w:rsidP="0060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AAAD" w14:textId="77777777" w:rsidR="00D530A9" w:rsidRDefault="00D530A9" w:rsidP="00604D21">
      <w:pPr>
        <w:spacing w:after="0" w:line="240" w:lineRule="auto"/>
      </w:pPr>
      <w:r>
        <w:separator/>
      </w:r>
    </w:p>
  </w:footnote>
  <w:footnote w:type="continuationSeparator" w:id="0">
    <w:p w14:paraId="14CF5D8C" w14:textId="77777777" w:rsidR="00D530A9" w:rsidRDefault="00D530A9" w:rsidP="0060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E44F" w14:textId="53D4050E" w:rsidR="000728D3" w:rsidRPr="003C6220" w:rsidRDefault="00CE30BF" w:rsidP="00BE37A6">
    <w:pPr>
      <w:tabs>
        <w:tab w:val="center" w:pos="4320"/>
        <w:tab w:val="right" w:pos="8640"/>
      </w:tabs>
      <w:spacing w:after="0" w:line="240" w:lineRule="auto"/>
      <w:ind w:firstLine="0"/>
      <w:rPr>
        <w:rFonts w:ascii="Arial" w:hAnsi="Arial" w:cs="Arial"/>
        <w:bCs/>
        <w:caps/>
        <w:sz w:val="16"/>
        <w:szCs w:val="16"/>
      </w:rPr>
    </w:pPr>
    <w:r w:rsidRPr="003C6220">
      <w:rPr>
        <w:bCs/>
        <w:noProof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73749CD" wp14:editId="77489AED">
              <wp:simplePos x="0" y="0"/>
              <wp:positionH relativeFrom="margin">
                <wp:posOffset>-445771</wp:posOffset>
              </wp:positionH>
              <wp:positionV relativeFrom="paragraph">
                <wp:posOffset>190500</wp:posOffset>
              </wp:positionV>
              <wp:extent cx="793432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3432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F53B5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5.1pt,15pt" to="589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" strokecolor="#203864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7104C9">
      <w:rPr>
        <w:rFonts w:ascii="Arial" w:hAnsi="Arial" w:cs="Arial"/>
        <w:bCs/>
        <w:sz w:val="16"/>
        <w:szCs w:val="16"/>
      </w:rPr>
      <w:t>CS101</w:t>
    </w:r>
    <w:r w:rsidR="008B286E" w:rsidRPr="003C6220">
      <w:rPr>
        <w:rFonts w:ascii="Arial" w:hAnsi="Arial" w:cs="Arial"/>
        <w:bCs/>
        <w:sz w:val="16"/>
        <w:szCs w:val="16"/>
      </w:rPr>
      <w:tab/>
    </w:r>
    <w:r w:rsidR="00042C61">
      <w:rPr>
        <w:rFonts w:ascii="Arial" w:hAnsi="Arial" w:cs="Arial"/>
        <w:bCs/>
        <w:sz w:val="16"/>
        <w:szCs w:val="16"/>
      </w:rPr>
      <w:tab/>
    </w:r>
    <w:r w:rsidR="00114508">
      <w:rPr>
        <w:rFonts w:ascii="Arial" w:hAnsi="Arial" w:cs="Arial"/>
        <w:bCs/>
        <w:sz w:val="16"/>
        <w:szCs w:val="16"/>
      </w:rPr>
      <w:tab/>
      <w:t xml:space="preserve"> </w:t>
    </w:r>
    <w:r w:rsidR="00D157DA">
      <w:rPr>
        <w:rFonts w:ascii="Arial" w:hAnsi="Arial" w:cs="Arial"/>
        <w:bCs/>
        <w:sz w:val="16"/>
        <w:szCs w:val="16"/>
      </w:rPr>
      <w:tab/>
      <w:t xml:space="preserve"> </w:t>
    </w:r>
    <w:r w:rsidR="007104C9">
      <w:rPr>
        <w:rFonts w:ascii="Arial" w:hAnsi="Arial" w:cs="Arial"/>
        <w:bCs/>
        <w:sz w:val="16"/>
        <w:szCs w:val="16"/>
      </w:rPr>
      <w:t xml:space="preserve">             </w:t>
    </w:r>
    <w:r w:rsidR="00D157DA">
      <w:rPr>
        <w:rFonts w:ascii="Arial" w:hAnsi="Arial" w:cs="Arial"/>
        <w:bCs/>
        <w:sz w:val="16"/>
        <w:szCs w:val="16"/>
      </w:rPr>
      <w:t>PAGE</w:t>
    </w:r>
    <w:r w:rsidR="008B286E" w:rsidRPr="003C6220">
      <w:rPr>
        <w:rFonts w:ascii="Arial" w:hAnsi="Arial" w:cs="Arial"/>
        <w:bCs/>
        <w:caps/>
        <w:sz w:val="16"/>
        <w:szCs w:val="16"/>
      </w:rPr>
      <w:t xml:space="preserve"> </w:t>
    </w:r>
    <w:r w:rsidR="008B286E" w:rsidRPr="003C6220">
      <w:rPr>
        <w:rFonts w:ascii="Arial" w:hAnsi="Arial" w:cs="Arial"/>
        <w:bCs/>
        <w:caps/>
        <w:sz w:val="16"/>
        <w:szCs w:val="16"/>
      </w:rPr>
      <w:fldChar w:fldCharType="begin"/>
    </w:r>
    <w:r w:rsidR="008B286E" w:rsidRPr="003C6220">
      <w:rPr>
        <w:rFonts w:ascii="Arial" w:hAnsi="Arial" w:cs="Arial"/>
        <w:bCs/>
        <w:caps/>
        <w:sz w:val="16"/>
        <w:szCs w:val="16"/>
      </w:rPr>
      <w:instrText xml:space="preserve"> PAGE </w:instrText>
    </w:r>
    <w:r w:rsidR="008B286E" w:rsidRPr="003C6220">
      <w:rPr>
        <w:rFonts w:ascii="Arial" w:hAnsi="Arial" w:cs="Arial"/>
        <w:bCs/>
        <w:caps/>
        <w:sz w:val="16"/>
        <w:szCs w:val="16"/>
      </w:rPr>
      <w:fldChar w:fldCharType="separate"/>
    </w:r>
    <w:r w:rsidR="00C1591B">
      <w:rPr>
        <w:rFonts w:ascii="Arial" w:hAnsi="Arial" w:cs="Arial"/>
        <w:bCs/>
        <w:caps/>
        <w:noProof/>
        <w:sz w:val="16"/>
        <w:szCs w:val="16"/>
      </w:rPr>
      <w:t>7</w:t>
    </w:r>
    <w:r w:rsidR="008B286E" w:rsidRPr="003C6220">
      <w:rPr>
        <w:rFonts w:ascii="Arial" w:hAnsi="Arial" w:cs="Arial"/>
        <w:bCs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ACE"/>
    <w:multiLevelType w:val="hybridMultilevel"/>
    <w:tmpl w:val="9A18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2F2"/>
    <w:multiLevelType w:val="hybridMultilevel"/>
    <w:tmpl w:val="62D2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7EF"/>
    <w:multiLevelType w:val="hybridMultilevel"/>
    <w:tmpl w:val="195E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33E8"/>
    <w:multiLevelType w:val="hybridMultilevel"/>
    <w:tmpl w:val="D708F08A"/>
    <w:lvl w:ilvl="0" w:tplc="F54AA19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2F98"/>
    <w:multiLevelType w:val="multilevel"/>
    <w:tmpl w:val="1C74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C1AF3"/>
    <w:multiLevelType w:val="multilevel"/>
    <w:tmpl w:val="45C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6269F"/>
    <w:multiLevelType w:val="hybridMultilevel"/>
    <w:tmpl w:val="A364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7139"/>
    <w:multiLevelType w:val="hybridMultilevel"/>
    <w:tmpl w:val="C4D8211A"/>
    <w:lvl w:ilvl="0" w:tplc="3364E2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96FCB"/>
    <w:multiLevelType w:val="hybridMultilevel"/>
    <w:tmpl w:val="2BB67476"/>
    <w:lvl w:ilvl="0" w:tplc="F54AA19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500B1"/>
    <w:multiLevelType w:val="hybridMultilevel"/>
    <w:tmpl w:val="65AC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D7E49"/>
    <w:multiLevelType w:val="hybridMultilevel"/>
    <w:tmpl w:val="0A6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512E"/>
    <w:multiLevelType w:val="multilevel"/>
    <w:tmpl w:val="288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E2821"/>
    <w:multiLevelType w:val="multilevel"/>
    <w:tmpl w:val="6F6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629F8"/>
    <w:multiLevelType w:val="hybridMultilevel"/>
    <w:tmpl w:val="AD7C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E43B5"/>
    <w:multiLevelType w:val="multilevel"/>
    <w:tmpl w:val="67F47C5C"/>
    <w:lvl w:ilvl="0">
      <w:start w:val="1"/>
      <w:numFmt w:val="decimal"/>
      <w:pStyle w:val="MPHead1"/>
      <w:lvlText w:val="%1)"/>
      <w:lvlJc w:val="left"/>
      <w:pPr>
        <w:ind w:left="360" w:hanging="360"/>
      </w:pPr>
      <w:rPr>
        <w:rFonts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990" w:hanging="360"/>
      </w:pPr>
      <w:rPr>
        <w:rFonts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MPHead3"/>
      <w:lvlText w:val="%3)"/>
      <w:lvlJc w:val="left"/>
      <w:pPr>
        <w:ind w:left="1080" w:hanging="360"/>
      </w:pPr>
      <w:rPr>
        <w:i w:val="0"/>
        <w:cap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8006B2"/>
    <w:multiLevelType w:val="hybridMultilevel"/>
    <w:tmpl w:val="49E09914"/>
    <w:lvl w:ilvl="0" w:tplc="F54AA19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1B48F6"/>
    <w:multiLevelType w:val="multilevel"/>
    <w:tmpl w:val="96AC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E18D2"/>
    <w:multiLevelType w:val="hybridMultilevel"/>
    <w:tmpl w:val="A712F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A75736"/>
    <w:multiLevelType w:val="hybridMultilevel"/>
    <w:tmpl w:val="F71EF300"/>
    <w:lvl w:ilvl="0" w:tplc="33324E8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70649"/>
    <w:multiLevelType w:val="hybridMultilevel"/>
    <w:tmpl w:val="6DF4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A4FA0"/>
    <w:multiLevelType w:val="hybridMultilevel"/>
    <w:tmpl w:val="6192B704"/>
    <w:lvl w:ilvl="0" w:tplc="AFBA1CE8">
      <w:start w:val="1"/>
      <w:numFmt w:val="lowerLetter"/>
      <w:pStyle w:val="MPHead2"/>
      <w:lvlText w:val="%1)"/>
      <w:lvlJc w:val="left"/>
      <w:pPr>
        <w:ind w:left="135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B40CDE6C">
      <w:start w:val="1"/>
      <w:numFmt w:val="lowerRoman"/>
      <w:lvlText w:val="%3)"/>
      <w:lvlJc w:val="right"/>
      <w:pPr>
        <w:ind w:left="2790" w:hanging="180"/>
      </w:pPr>
      <w:rPr>
        <w:rFonts w:ascii="Cambria" w:hAnsi="Cambria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76D22608"/>
    <w:multiLevelType w:val="hybridMultilevel"/>
    <w:tmpl w:val="8E84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D1DA9"/>
    <w:multiLevelType w:val="hybridMultilevel"/>
    <w:tmpl w:val="19983CD4"/>
    <w:lvl w:ilvl="0" w:tplc="F54AA19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464F7"/>
    <w:multiLevelType w:val="hybridMultilevel"/>
    <w:tmpl w:val="4F525226"/>
    <w:lvl w:ilvl="0" w:tplc="D41E0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310866">
    <w:abstractNumId w:val="14"/>
  </w:num>
  <w:num w:numId="2" w16cid:durableId="1424842843">
    <w:abstractNumId w:val="20"/>
  </w:num>
  <w:num w:numId="3" w16cid:durableId="1889880619">
    <w:abstractNumId w:val="10"/>
  </w:num>
  <w:num w:numId="4" w16cid:durableId="1446389191">
    <w:abstractNumId w:val="7"/>
  </w:num>
  <w:num w:numId="5" w16cid:durableId="1242718166">
    <w:abstractNumId w:val="18"/>
  </w:num>
  <w:num w:numId="6" w16cid:durableId="1201821724">
    <w:abstractNumId w:val="4"/>
  </w:num>
  <w:num w:numId="7" w16cid:durableId="1523280715">
    <w:abstractNumId w:val="5"/>
  </w:num>
  <w:num w:numId="8" w16cid:durableId="505484985">
    <w:abstractNumId w:val="12"/>
  </w:num>
  <w:num w:numId="9" w16cid:durableId="707223058">
    <w:abstractNumId w:val="16"/>
  </w:num>
  <w:num w:numId="10" w16cid:durableId="1287614734">
    <w:abstractNumId w:val="0"/>
  </w:num>
  <w:num w:numId="11" w16cid:durableId="51120909">
    <w:abstractNumId w:val="9"/>
  </w:num>
  <w:num w:numId="12" w16cid:durableId="874580713">
    <w:abstractNumId w:val="13"/>
  </w:num>
  <w:num w:numId="13" w16cid:durableId="112599105">
    <w:abstractNumId w:val="6"/>
  </w:num>
  <w:num w:numId="14" w16cid:durableId="1739551574">
    <w:abstractNumId w:val="11"/>
  </w:num>
  <w:num w:numId="15" w16cid:durableId="371424093">
    <w:abstractNumId w:val="21"/>
  </w:num>
  <w:num w:numId="16" w16cid:durableId="1343237229">
    <w:abstractNumId w:val="19"/>
  </w:num>
  <w:num w:numId="17" w16cid:durableId="1717970352">
    <w:abstractNumId w:val="2"/>
  </w:num>
  <w:num w:numId="18" w16cid:durableId="1012874080">
    <w:abstractNumId w:val="23"/>
  </w:num>
  <w:num w:numId="19" w16cid:durableId="1846746273">
    <w:abstractNumId w:val="3"/>
  </w:num>
  <w:num w:numId="20" w16cid:durableId="1723404738">
    <w:abstractNumId w:val="22"/>
  </w:num>
  <w:num w:numId="21" w16cid:durableId="1007366701">
    <w:abstractNumId w:val="8"/>
  </w:num>
  <w:num w:numId="22" w16cid:durableId="830293355">
    <w:abstractNumId w:val="15"/>
  </w:num>
  <w:num w:numId="23" w16cid:durableId="294917559">
    <w:abstractNumId w:val="1"/>
  </w:num>
  <w:num w:numId="24" w16cid:durableId="424115343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7YwNDUzNDAxMrRQ0lEKTi0uzszPAykwNKoFANojzkUtAAAA"/>
    <w:docVar w:name="dgnword-docGUID" w:val="{CD5CB1EC-F22E-438F-8000-9110B3D56165}"/>
    <w:docVar w:name="dgnword-eventsink" w:val="2103843291872"/>
  </w:docVars>
  <w:rsids>
    <w:rsidRoot w:val="00042C61"/>
    <w:rsid w:val="00000391"/>
    <w:rsid w:val="00001DCC"/>
    <w:rsid w:val="00003239"/>
    <w:rsid w:val="00005F54"/>
    <w:rsid w:val="00006EC4"/>
    <w:rsid w:val="00012A44"/>
    <w:rsid w:val="00015CEE"/>
    <w:rsid w:val="00020F9B"/>
    <w:rsid w:val="00022C34"/>
    <w:rsid w:val="000274E6"/>
    <w:rsid w:val="00027C78"/>
    <w:rsid w:val="00031771"/>
    <w:rsid w:val="0003263E"/>
    <w:rsid w:val="00034925"/>
    <w:rsid w:val="000406E1"/>
    <w:rsid w:val="00041C27"/>
    <w:rsid w:val="000428EA"/>
    <w:rsid w:val="00042C61"/>
    <w:rsid w:val="00044527"/>
    <w:rsid w:val="000504E1"/>
    <w:rsid w:val="00050924"/>
    <w:rsid w:val="00051CAD"/>
    <w:rsid w:val="00052FE7"/>
    <w:rsid w:val="00053AD6"/>
    <w:rsid w:val="0006099B"/>
    <w:rsid w:val="00062890"/>
    <w:rsid w:val="000635A3"/>
    <w:rsid w:val="000656ED"/>
    <w:rsid w:val="000663A3"/>
    <w:rsid w:val="00067D95"/>
    <w:rsid w:val="00071E2D"/>
    <w:rsid w:val="000728D3"/>
    <w:rsid w:val="00073330"/>
    <w:rsid w:val="0007378F"/>
    <w:rsid w:val="00076396"/>
    <w:rsid w:val="00080002"/>
    <w:rsid w:val="0008034B"/>
    <w:rsid w:val="00085620"/>
    <w:rsid w:val="00085E15"/>
    <w:rsid w:val="00090DB6"/>
    <w:rsid w:val="00094ACA"/>
    <w:rsid w:val="0009523F"/>
    <w:rsid w:val="000970ED"/>
    <w:rsid w:val="000A198D"/>
    <w:rsid w:val="000A372C"/>
    <w:rsid w:val="000A3D70"/>
    <w:rsid w:val="000A3F2C"/>
    <w:rsid w:val="000A468D"/>
    <w:rsid w:val="000A4FE7"/>
    <w:rsid w:val="000A505B"/>
    <w:rsid w:val="000A7BE8"/>
    <w:rsid w:val="000B591A"/>
    <w:rsid w:val="000B5F7B"/>
    <w:rsid w:val="000B69C8"/>
    <w:rsid w:val="000B7050"/>
    <w:rsid w:val="000B7B73"/>
    <w:rsid w:val="000B7F61"/>
    <w:rsid w:val="000C3E09"/>
    <w:rsid w:val="000C4C4E"/>
    <w:rsid w:val="000C6124"/>
    <w:rsid w:val="000C69AC"/>
    <w:rsid w:val="000D0A23"/>
    <w:rsid w:val="000D28AC"/>
    <w:rsid w:val="000D292A"/>
    <w:rsid w:val="000D438E"/>
    <w:rsid w:val="000D65F6"/>
    <w:rsid w:val="000D6675"/>
    <w:rsid w:val="000E1D78"/>
    <w:rsid w:val="000E2B6B"/>
    <w:rsid w:val="000E38AA"/>
    <w:rsid w:val="000E600A"/>
    <w:rsid w:val="000E69FB"/>
    <w:rsid w:val="000F420D"/>
    <w:rsid w:val="000F4392"/>
    <w:rsid w:val="000F5B52"/>
    <w:rsid w:val="000F6BD2"/>
    <w:rsid w:val="000F7F7C"/>
    <w:rsid w:val="00100921"/>
    <w:rsid w:val="00100A80"/>
    <w:rsid w:val="00100BC4"/>
    <w:rsid w:val="00102FA7"/>
    <w:rsid w:val="00114508"/>
    <w:rsid w:val="00114CEA"/>
    <w:rsid w:val="00117295"/>
    <w:rsid w:val="00117789"/>
    <w:rsid w:val="00124586"/>
    <w:rsid w:val="00124F62"/>
    <w:rsid w:val="001252DF"/>
    <w:rsid w:val="001302E1"/>
    <w:rsid w:val="00130A04"/>
    <w:rsid w:val="00131184"/>
    <w:rsid w:val="001323A8"/>
    <w:rsid w:val="0013439E"/>
    <w:rsid w:val="00134485"/>
    <w:rsid w:val="00134C24"/>
    <w:rsid w:val="00134F2B"/>
    <w:rsid w:val="00135E59"/>
    <w:rsid w:val="0013671E"/>
    <w:rsid w:val="001407B4"/>
    <w:rsid w:val="001415B6"/>
    <w:rsid w:val="00141789"/>
    <w:rsid w:val="00143807"/>
    <w:rsid w:val="00144058"/>
    <w:rsid w:val="00145D4A"/>
    <w:rsid w:val="00152B31"/>
    <w:rsid w:val="001532B6"/>
    <w:rsid w:val="001537CF"/>
    <w:rsid w:val="00153F60"/>
    <w:rsid w:val="0016439C"/>
    <w:rsid w:val="001646E7"/>
    <w:rsid w:val="001657C3"/>
    <w:rsid w:val="00165B4E"/>
    <w:rsid w:val="00165DE7"/>
    <w:rsid w:val="00167B77"/>
    <w:rsid w:val="0017301B"/>
    <w:rsid w:val="001732F2"/>
    <w:rsid w:val="001762F3"/>
    <w:rsid w:val="00176643"/>
    <w:rsid w:val="0017712A"/>
    <w:rsid w:val="001808DC"/>
    <w:rsid w:val="001842A0"/>
    <w:rsid w:val="0018689A"/>
    <w:rsid w:val="00187789"/>
    <w:rsid w:val="0018793E"/>
    <w:rsid w:val="00191AF2"/>
    <w:rsid w:val="0019604E"/>
    <w:rsid w:val="00196853"/>
    <w:rsid w:val="00197348"/>
    <w:rsid w:val="00197588"/>
    <w:rsid w:val="001A08FC"/>
    <w:rsid w:val="001A32AA"/>
    <w:rsid w:val="001A4539"/>
    <w:rsid w:val="001A4FF2"/>
    <w:rsid w:val="001A530D"/>
    <w:rsid w:val="001B4102"/>
    <w:rsid w:val="001B6CBE"/>
    <w:rsid w:val="001B7839"/>
    <w:rsid w:val="001C2524"/>
    <w:rsid w:val="001C5C98"/>
    <w:rsid w:val="001C6DA9"/>
    <w:rsid w:val="001C74EA"/>
    <w:rsid w:val="001C76C7"/>
    <w:rsid w:val="001D11E0"/>
    <w:rsid w:val="001D28AF"/>
    <w:rsid w:val="001D5F4F"/>
    <w:rsid w:val="001D6AD6"/>
    <w:rsid w:val="001D71E6"/>
    <w:rsid w:val="001D7847"/>
    <w:rsid w:val="001E00DC"/>
    <w:rsid w:val="001E02BD"/>
    <w:rsid w:val="001E094B"/>
    <w:rsid w:val="001E11C2"/>
    <w:rsid w:val="001E11F1"/>
    <w:rsid w:val="001E2309"/>
    <w:rsid w:val="001E4C44"/>
    <w:rsid w:val="001F5129"/>
    <w:rsid w:val="001F5494"/>
    <w:rsid w:val="00200241"/>
    <w:rsid w:val="0020152A"/>
    <w:rsid w:val="00202A34"/>
    <w:rsid w:val="002030D1"/>
    <w:rsid w:val="00204BFD"/>
    <w:rsid w:val="00205B0F"/>
    <w:rsid w:val="00207359"/>
    <w:rsid w:val="00210BDA"/>
    <w:rsid w:val="0021193D"/>
    <w:rsid w:val="00211A3C"/>
    <w:rsid w:val="00211FB8"/>
    <w:rsid w:val="002121A6"/>
    <w:rsid w:val="00212206"/>
    <w:rsid w:val="00212DEA"/>
    <w:rsid w:val="00213B58"/>
    <w:rsid w:val="00215975"/>
    <w:rsid w:val="00220323"/>
    <w:rsid w:val="00220625"/>
    <w:rsid w:val="0022294A"/>
    <w:rsid w:val="00223634"/>
    <w:rsid w:val="00225404"/>
    <w:rsid w:val="002276D3"/>
    <w:rsid w:val="00232EDB"/>
    <w:rsid w:val="002365CD"/>
    <w:rsid w:val="00236D6F"/>
    <w:rsid w:val="00240B98"/>
    <w:rsid w:val="002428F4"/>
    <w:rsid w:val="0024317E"/>
    <w:rsid w:val="00245C16"/>
    <w:rsid w:val="002518F1"/>
    <w:rsid w:val="00252E4C"/>
    <w:rsid w:val="002532FD"/>
    <w:rsid w:val="002540BF"/>
    <w:rsid w:val="00254248"/>
    <w:rsid w:val="0025456F"/>
    <w:rsid w:val="002545C3"/>
    <w:rsid w:val="00254C58"/>
    <w:rsid w:val="00255DE1"/>
    <w:rsid w:val="002621D9"/>
    <w:rsid w:val="002621F1"/>
    <w:rsid w:val="00262EEF"/>
    <w:rsid w:val="0026329C"/>
    <w:rsid w:val="002647D8"/>
    <w:rsid w:val="002657A0"/>
    <w:rsid w:val="00267581"/>
    <w:rsid w:val="002677D5"/>
    <w:rsid w:val="00270676"/>
    <w:rsid w:val="00270CD5"/>
    <w:rsid w:val="002716B8"/>
    <w:rsid w:val="00272343"/>
    <w:rsid w:val="00273A98"/>
    <w:rsid w:val="00275730"/>
    <w:rsid w:val="00277861"/>
    <w:rsid w:val="00277F15"/>
    <w:rsid w:val="00277FFE"/>
    <w:rsid w:val="00280931"/>
    <w:rsid w:val="00286B61"/>
    <w:rsid w:val="00286C32"/>
    <w:rsid w:val="00290D63"/>
    <w:rsid w:val="0029314A"/>
    <w:rsid w:val="00294D65"/>
    <w:rsid w:val="00296168"/>
    <w:rsid w:val="00297958"/>
    <w:rsid w:val="002A43BA"/>
    <w:rsid w:val="002A4523"/>
    <w:rsid w:val="002A4D4C"/>
    <w:rsid w:val="002B3A7C"/>
    <w:rsid w:val="002B4DB4"/>
    <w:rsid w:val="002B4FB3"/>
    <w:rsid w:val="002B5E7A"/>
    <w:rsid w:val="002B6782"/>
    <w:rsid w:val="002B6939"/>
    <w:rsid w:val="002C05E1"/>
    <w:rsid w:val="002C4A5F"/>
    <w:rsid w:val="002D1901"/>
    <w:rsid w:val="002D21AC"/>
    <w:rsid w:val="002D258F"/>
    <w:rsid w:val="002D47D6"/>
    <w:rsid w:val="002D4EC2"/>
    <w:rsid w:val="002D538A"/>
    <w:rsid w:val="002D61D6"/>
    <w:rsid w:val="002D6287"/>
    <w:rsid w:val="002D74B7"/>
    <w:rsid w:val="002E544E"/>
    <w:rsid w:val="002F010E"/>
    <w:rsid w:val="002F087B"/>
    <w:rsid w:val="002F0D66"/>
    <w:rsid w:val="002F1E3B"/>
    <w:rsid w:val="002F1E7F"/>
    <w:rsid w:val="002F2911"/>
    <w:rsid w:val="002F43E2"/>
    <w:rsid w:val="002F7A5C"/>
    <w:rsid w:val="003005E2"/>
    <w:rsid w:val="0030074C"/>
    <w:rsid w:val="00304262"/>
    <w:rsid w:val="00304578"/>
    <w:rsid w:val="00306B0C"/>
    <w:rsid w:val="003111DC"/>
    <w:rsid w:val="0031485C"/>
    <w:rsid w:val="003200ED"/>
    <w:rsid w:val="00321774"/>
    <w:rsid w:val="00322715"/>
    <w:rsid w:val="003228B5"/>
    <w:rsid w:val="0032569D"/>
    <w:rsid w:val="00325E6A"/>
    <w:rsid w:val="00327E26"/>
    <w:rsid w:val="00331191"/>
    <w:rsid w:val="0033194C"/>
    <w:rsid w:val="00334EC3"/>
    <w:rsid w:val="0033523A"/>
    <w:rsid w:val="0033605A"/>
    <w:rsid w:val="003379E9"/>
    <w:rsid w:val="00343861"/>
    <w:rsid w:val="00343F2C"/>
    <w:rsid w:val="00344BBC"/>
    <w:rsid w:val="0034724D"/>
    <w:rsid w:val="00352315"/>
    <w:rsid w:val="00352549"/>
    <w:rsid w:val="0035356A"/>
    <w:rsid w:val="00353D2C"/>
    <w:rsid w:val="00355AB3"/>
    <w:rsid w:val="003600C9"/>
    <w:rsid w:val="00360760"/>
    <w:rsid w:val="00362B25"/>
    <w:rsid w:val="00364245"/>
    <w:rsid w:val="0036453B"/>
    <w:rsid w:val="0036563A"/>
    <w:rsid w:val="00366DA4"/>
    <w:rsid w:val="00370A42"/>
    <w:rsid w:val="00373570"/>
    <w:rsid w:val="0037407B"/>
    <w:rsid w:val="003752FF"/>
    <w:rsid w:val="00375C37"/>
    <w:rsid w:val="003763A4"/>
    <w:rsid w:val="0038161D"/>
    <w:rsid w:val="0038186C"/>
    <w:rsid w:val="00386B25"/>
    <w:rsid w:val="00391471"/>
    <w:rsid w:val="00392DC1"/>
    <w:rsid w:val="00397E30"/>
    <w:rsid w:val="003A40CC"/>
    <w:rsid w:val="003A50E6"/>
    <w:rsid w:val="003A78A4"/>
    <w:rsid w:val="003B085E"/>
    <w:rsid w:val="003B3EDE"/>
    <w:rsid w:val="003B6144"/>
    <w:rsid w:val="003B695A"/>
    <w:rsid w:val="003C16C8"/>
    <w:rsid w:val="003C42B4"/>
    <w:rsid w:val="003C4AE1"/>
    <w:rsid w:val="003C6220"/>
    <w:rsid w:val="003C624E"/>
    <w:rsid w:val="003C7308"/>
    <w:rsid w:val="003D2190"/>
    <w:rsid w:val="003D4A65"/>
    <w:rsid w:val="003D4CCB"/>
    <w:rsid w:val="003D501B"/>
    <w:rsid w:val="003D79B4"/>
    <w:rsid w:val="003E3BD7"/>
    <w:rsid w:val="003E3D3D"/>
    <w:rsid w:val="003E49E8"/>
    <w:rsid w:val="003F02F4"/>
    <w:rsid w:val="003F043B"/>
    <w:rsid w:val="003F052C"/>
    <w:rsid w:val="003F0D5B"/>
    <w:rsid w:val="003F1463"/>
    <w:rsid w:val="003F4761"/>
    <w:rsid w:val="003F5E43"/>
    <w:rsid w:val="003F61FD"/>
    <w:rsid w:val="003F6226"/>
    <w:rsid w:val="00400696"/>
    <w:rsid w:val="004008EF"/>
    <w:rsid w:val="00411D88"/>
    <w:rsid w:val="00413177"/>
    <w:rsid w:val="004139FD"/>
    <w:rsid w:val="004154DD"/>
    <w:rsid w:val="00415A22"/>
    <w:rsid w:val="00415E5A"/>
    <w:rsid w:val="00416E27"/>
    <w:rsid w:val="004171E4"/>
    <w:rsid w:val="00421E3D"/>
    <w:rsid w:val="004242D0"/>
    <w:rsid w:val="00432A6D"/>
    <w:rsid w:val="00434384"/>
    <w:rsid w:val="00437119"/>
    <w:rsid w:val="00440571"/>
    <w:rsid w:val="00452AE1"/>
    <w:rsid w:val="004533EA"/>
    <w:rsid w:val="00453E80"/>
    <w:rsid w:val="004554A7"/>
    <w:rsid w:val="00455B6B"/>
    <w:rsid w:val="004568AF"/>
    <w:rsid w:val="0046062B"/>
    <w:rsid w:val="004606FF"/>
    <w:rsid w:val="00460D5C"/>
    <w:rsid w:val="0046148A"/>
    <w:rsid w:val="00464F82"/>
    <w:rsid w:val="0046524E"/>
    <w:rsid w:val="00465824"/>
    <w:rsid w:val="004663CF"/>
    <w:rsid w:val="00466988"/>
    <w:rsid w:val="0046792C"/>
    <w:rsid w:val="00470B39"/>
    <w:rsid w:val="0047296C"/>
    <w:rsid w:val="004761BA"/>
    <w:rsid w:val="00480466"/>
    <w:rsid w:val="00481BD4"/>
    <w:rsid w:val="004849DE"/>
    <w:rsid w:val="00485274"/>
    <w:rsid w:val="00485A9B"/>
    <w:rsid w:val="0048775C"/>
    <w:rsid w:val="00492F5D"/>
    <w:rsid w:val="0049462A"/>
    <w:rsid w:val="00494CC7"/>
    <w:rsid w:val="004962C4"/>
    <w:rsid w:val="004A233A"/>
    <w:rsid w:val="004A7328"/>
    <w:rsid w:val="004B0766"/>
    <w:rsid w:val="004B6F96"/>
    <w:rsid w:val="004C0AE6"/>
    <w:rsid w:val="004C1C6C"/>
    <w:rsid w:val="004C5E15"/>
    <w:rsid w:val="004C6135"/>
    <w:rsid w:val="004D2122"/>
    <w:rsid w:val="004D3445"/>
    <w:rsid w:val="004D6744"/>
    <w:rsid w:val="004E04C5"/>
    <w:rsid w:val="004E0D85"/>
    <w:rsid w:val="004E1C5D"/>
    <w:rsid w:val="004E24E9"/>
    <w:rsid w:val="004E28F2"/>
    <w:rsid w:val="004E36D4"/>
    <w:rsid w:val="004E3F8E"/>
    <w:rsid w:val="004E5FBD"/>
    <w:rsid w:val="004E6141"/>
    <w:rsid w:val="004F4D6A"/>
    <w:rsid w:val="004F6158"/>
    <w:rsid w:val="004F65A5"/>
    <w:rsid w:val="004F6CA5"/>
    <w:rsid w:val="00500EA6"/>
    <w:rsid w:val="00501399"/>
    <w:rsid w:val="0050231B"/>
    <w:rsid w:val="00502BAF"/>
    <w:rsid w:val="00503470"/>
    <w:rsid w:val="005043C0"/>
    <w:rsid w:val="00505FF2"/>
    <w:rsid w:val="00510A5B"/>
    <w:rsid w:val="00511489"/>
    <w:rsid w:val="00512470"/>
    <w:rsid w:val="00513A01"/>
    <w:rsid w:val="005172E2"/>
    <w:rsid w:val="0051797B"/>
    <w:rsid w:val="00522591"/>
    <w:rsid w:val="00522DD1"/>
    <w:rsid w:val="005235D7"/>
    <w:rsid w:val="00524D6F"/>
    <w:rsid w:val="005319EF"/>
    <w:rsid w:val="005344D1"/>
    <w:rsid w:val="00535365"/>
    <w:rsid w:val="00535FE6"/>
    <w:rsid w:val="005408DC"/>
    <w:rsid w:val="00540BF3"/>
    <w:rsid w:val="005423C4"/>
    <w:rsid w:val="0054264C"/>
    <w:rsid w:val="00543E4A"/>
    <w:rsid w:val="00544C2F"/>
    <w:rsid w:val="00546249"/>
    <w:rsid w:val="00550F59"/>
    <w:rsid w:val="00551096"/>
    <w:rsid w:val="005553C9"/>
    <w:rsid w:val="00555D06"/>
    <w:rsid w:val="005562E3"/>
    <w:rsid w:val="00556476"/>
    <w:rsid w:val="00557DD0"/>
    <w:rsid w:val="00570F53"/>
    <w:rsid w:val="00574DA6"/>
    <w:rsid w:val="0057769B"/>
    <w:rsid w:val="00582467"/>
    <w:rsid w:val="00582C23"/>
    <w:rsid w:val="00583B92"/>
    <w:rsid w:val="00585B7D"/>
    <w:rsid w:val="00590B86"/>
    <w:rsid w:val="00592FBE"/>
    <w:rsid w:val="00597118"/>
    <w:rsid w:val="005A00A0"/>
    <w:rsid w:val="005A61DB"/>
    <w:rsid w:val="005A640A"/>
    <w:rsid w:val="005A6CCA"/>
    <w:rsid w:val="005A7E21"/>
    <w:rsid w:val="005B2F0E"/>
    <w:rsid w:val="005B2F68"/>
    <w:rsid w:val="005B39B4"/>
    <w:rsid w:val="005B4151"/>
    <w:rsid w:val="005C428E"/>
    <w:rsid w:val="005C4AF3"/>
    <w:rsid w:val="005C79CE"/>
    <w:rsid w:val="005D1A7E"/>
    <w:rsid w:val="005D2296"/>
    <w:rsid w:val="005D42C5"/>
    <w:rsid w:val="005D4486"/>
    <w:rsid w:val="005D7E81"/>
    <w:rsid w:val="005E1307"/>
    <w:rsid w:val="005E35FD"/>
    <w:rsid w:val="005E7B10"/>
    <w:rsid w:val="005F098A"/>
    <w:rsid w:val="005F0FF4"/>
    <w:rsid w:val="005F347B"/>
    <w:rsid w:val="005F3FC3"/>
    <w:rsid w:val="005F417B"/>
    <w:rsid w:val="005F4286"/>
    <w:rsid w:val="005F6A57"/>
    <w:rsid w:val="005F7672"/>
    <w:rsid w:val="00601716"/>
    <w:rsid w:val="00601BD6"/>
    <w:rsid w:val="00602CF9"/>
    <w:rsid w:val="00603706"/>
    <w:rsid w:val="00604D21"/>
    <w:rsid w:val="00610ABF"/>
    <w:rsid w:val="00610F0F"/>
    <w:rsid w:val="006128D8"/>
    <w:rsid w:val="006145A4"/>
    <w:rsid w:val="006146D2"/>
    <w:rsid w:val="00614EC1"/>
    <w:rsid w:val="00622104"/>
    <w:rsid w:val="00624D54"/>
    <w:rsid w:val="00625E07"/>
    <w:rsid w:val="00626931"/>
    <w:rsid w:val="006323C7"/>
    <w:rsid w:val="00633A67"/>
    <w:rsid w:val="00634B21"/>
    <w:rsid w:val="0063554B"/>
    <w:rsid w:val="00635E87"/>
    <w:rsid w:val="0063642C"/>
    <w:rsid w:val="006372AF"/>
    <w:rsid w:val="00652129"/>
    <w:rsid w:val="00652470"/>
    <w:rsid w:val="0065424F"/>
    <w:rsid w:val="00655BA8"/>
    <w:rsid w:val="006604DC"/>
    <w:rsid w:val="006624DA"/>
    <w:rsid w:val="006649DD"/>
    <w:rsid w:val="006649E9"/>
    <w:rsid w:val="0066589A"/>
    <w:rsid w:val="00665BCE"/>
    <w:rsid w:val="00666F28"/>
    <w:rsid w:val="006704CB"/>
    <w:rsid w:val="00670D12"/>
    <w:rsid w:val="0067524F"/>
    <w:rsid w:val="00675F9A"/>
    <w:rsid w:val="0068172C"/>
    <w:rsid w:val="00682489"/>
    <w:rsid w:val="00682C0C"/>
    <w:rsid w:val="0068583B"/>
    <w:rsid w:val="006873F0"/>
    <w:rsid w:val="00690821"/>
    <w:rsid w:val="00690912"/>
    <w:rsid w:val="00691027"/>
    <w:rsid w:val="006931FF"/>
    <w:rsid w:val="0069418F"/>
    <w:rsid w:val="006963B0"/>
    <w:rsid w:val="0069750B"/>
    <w:rsid w:val="00697F67"/>
    <w:rsid w:val="006A02A2"/>
    <w:rsid w:val="006A18B8"/>
    <w:rsid w:val="006A1F7A"/>
    <w:rsid w:val="006A6A3F"/>
    <w:rsid w:val="006B1A38"/>
    <w:rsid w:val="006B2006"/>
    <w:rsid w:val="006B4BAE"/>
    <w:rsid w:val="006C2CE3"/>
    <w:rsid w:val="006C4E64"/>
    <w:rsid w:val="006C4FFB"/>
    <w:rsid w:val="006C722E"/>
    <w:rsid w:val="006D162D"/>
    <w:rsid w:val="006D3957"/>
    <w:rsid w:val="006D5250"/>
    <w:rsid w:val="006D60BF"/>
    <w:rsid w:val="006D6955"/>
    <w:rsid w:val="006D6D1A"/>
    <w:rsid w:val="006D708B"/>
    <w:rsid w:val="006E6E47"/>
    <w:rsid w:val="006E722B"/>
    <w:rsid w:val="006F0B46"/>
    <w:rsid w:val="006F2325"/>
    <w:rsid w:val="006F3BF6"/>
    <w:rsid w:val="006F50D6"/>
    <w:rsid w:val="006F52BC"/>
    <w:rsid w:val="006F7AA7"/>
    <w:rsid w:val="007016BF"/>
    <w:rsid w:val="00701C30"/>
    <w:rsid w:val="00703973"/>
    <w:rsid w:val="00707D7C"/>
    <w:rsid w:val="00707E50"/>
    <w:rsid w:val="00707F1F"/>
    <w:rsid w:val="007104C9"/>
    <w:rsid w:val="00710CF4"/>
    <w:rsid w:val="00711CF5"/>
    <w:rsid w:val="00713F51"/>
    <w:rsid w:val="00714491"/>
    <w:rsid w:val="007214EF"/>
    <w:rsid w:val="00723DF5"/>
    <w:rsid w:val="007252FE"/>
    <w:rsid w:val="00731868"/>
    <w:rsid w:val="007326C1"/>
    <w:rsid w:val="00733EDA"/>
    <w:rsid w:val="0074667B"/>
    <w:rsid w:val="007466F1"/>
    <w:rsid w:val="00747672"/>
    <w:rsid w:val="00747873"/>
    <w:rsid w:val="00750624"/>
    <w:rsid w:val="00750B82"/>
    <w:rsid w:val="00752D57"/>
    <w:rsid w:val="00755AC6"/>
    <w:rsid w:val="00756D00"/>
    <w:rsid w:val="0075727C"/>
    <w:rsid w:val="007604F9"/>
    <w:rsid w:val="00760812"/>
    <w:rsid w:val="00760A64"/>
    <w:rsid w:val="0076108D"/>
    <w:rsid w:val="00761327"/>
    <w:rsid w:val="0076227F"/>
    <w:rsid w:val="007628B8"/>
    <w:rsid w:val="00762C01"/>
    <w:rsid w:val="007676DF"/>
    <w:rsid w:val="00767AD5"/>
    <w:rsid w:val="00767D37"/>
    <w:rsid w:val="00775ABD"/>
    <w:rsid w:val="00777DE8"/>
    <w:rsid w:val="00784608"/>
    <w:rsid w:val="0078772D"/>
    <w:rsid w:val="007905B5"/>
    <w:rsid w:val="007920E4"/>
    <w:rsid w:val="00795780"/>
    <w:rsid w:val="00796D3E"/>
    <w:rsid w:val="00796EEC"/>
    <w:rsid w:val="007A0566"/>
    <w:rsid w:val="007A09D0"/>
    <w:rsid w:val="007A225C"/>
    <w:rsid w:val="007A27C3"/>
    <w:rsid w:val="007A32EE"/>
    <w:rsid w:val="007A59AD"/>
    <w:rsid w:val="007A62D8"/>
    <w:rsid w:val="007B00FA"/>
    <w:rsid w:val="007B2C74"/>
    <w:rsid w:val="007B2FBC"/>
    <w:rsid w:val="007B377F"/>
    <w:rsid w:val="007B4C1D"/>
    <w:rsid w:val="007B6BCA"/>
    <w:rsid w:val="007B7974"/>
    <w:rsid w:val="007C1B25"/>
    <w:rsid w:val="007C27B6"/>
    <w:rsid w:val="007C3872"/>
    <w:rsid w:val="007C7E8C"/>
    <w:rsid w:val="007D18CF"/>
    <w:rsid w:val="007D2A12"/>
    <w:rsid w:val="007D4786"/>
    <w:rsid w:val="007D47E7"/>
    <w:rsid w:val="007D614C"/>
    <w:rsid w:val="007D640E"/>
    <w:rsid w:val="007E4B3F"/>
    <w:rsid w:val="007E703F"/>
    <w:rsid w:val="007F0629"/>
    <w:rsid w:val="007F0AC3"/>
    <w:rsid w:val="007F484C"/>
    <w:rsid w:val="008032B9"/>
    <w:rsid w:val="0080374A"/>
    <w:rsid w:val="00810C05"/>
    <w:rsid w:val="00811D6C"/>
    <w:rsid w:val="00813677"/>
    <w:rsid w:val="008141C8"/>
    <w:rsid w:val="008147C2"/>
    <w:rsid w:val="00815A5D"/>
    <w:rsid w:val="00816BE3"/>
    <w:rsid w:val="008209DC"/>
    <w:rsid w:val="008215D7"/>
    <w:rsid w:val="008217C9"/>
    <w:rsid w:val="00826A4C"/>
    <w:rsid w:val="008271FF"/>
    <w:rsid w:val="00830B6D"/>
    <w:rsid w:val="00832471"/>
    <w:rsid w:val="00833153"/>
    <w:rsid w:val="00835B6A"/>
    <w:rsid w:val="0083746A"/>
    <w:rsid w:val="00837F38"/>
    <w:rsid w:val="0084351D"/>
    <w:rsid w:val="008453B7"/>
    <w:rsid w:val="0084633C"/>
    <w:rsid w:val="008463E1"/>
    <w:rsid w:val="00850A4B"/>
    <w:rsid w:val="0085485D"/>
    <w:rsid w:val="00863E9B"/>
    <w:rsid w:val="008652AE"/>
    <w:rsid w:val="0087036A"/>
    <w:rsid w:val="008705AB"/>
    <w:rsid w:val="00870CD0"/>
    <w:rsid w:val="0087202C"/>
    <w:rsid w:val="00872A55"/>
    <w:rsid w:val="00872BF7"/>
    <w:rsid w:val="008736F2"/>
    <w:rsid w:val="00882EE2"/>
    <w:rsid w:val="00883BDF"/>
    <w:rsid w:val="008927C7"/>
    <w:rsid w:val="00892907"/>
    <w:rsid w:val="00893A53"/>
    <w:rsid w:val="00893B41"/>
    <w:rsid w:val="008A4C74"/>
    <w:rsid w:val="008A4EC8"/>
    <w:rsid w:val="008B0A10"/>
    <w:rsid w:val="008B286E"/>
    <w:rsid w:val="008B480D"/>
    <w:rsid w:val="008B5605"/>
    <w:rsid w:val="008B566B"/>
    <w:rsid w:val="008C1C76"/>
    <w:rsid w:val="008C3EB6"/>
    <w:rsid w:val="008C47A4"/>
    <w:rsid w:val="008C5920"/>
    <w:rsid w:val="008D2029"/>
    <w:rsid w:val="008D2545"/>
    <w:rsid w:val="008D2BCB"/>
    <w:rsid w:val="008D3C81"/>
    <w:rsid w:val="008D52DD"/>
    <w:rsid w:val="008D5AC2"/>
    <w:rsid w:val="008D6346"/>
    <w:rsid w:val="008D6B69"/>
    <w:rsid w:val="008E2E17"/>
    <w:rsid w:val="008E3F13"/>
    <w:rsid w:val="008E51F2"/>
    <w:rsid w:val="008E566C"/>
    <w:rsid w:val="008F1206"/>
    <w:rsid w:val="008F19BE"/>
    <w:rsid w:val="008F1FAC"/>
    <w:rsid w:val="008F3390"/>
    <w:rsid w:val="00901E60"/>
    <w:rsid w:val="00905F3B"/>
    <w:rsid w:val="00907BED"/>
    <w:rsid w:val="009125B1"/>
    <w:rsid w:val="009131D3"/>
    <w:rsid w:val="009160AB"/>
    <w:rsid w:val="00917A49"/>
    <w:rsid w:val="0092288B"/>
    <w:rsid w:val="00922966"/>
    <w:rsid w:val="00922F62"/>
    <w:rsid w:val="00923FD8"/>
    <w:rsid w:val="009250F3"/>
    <w:rsid w:val="009261B5"/>
    <w:rsid w:val="009277CF"/>
    <w:rsid w:val="0092798B"/>
    <w:rsid w:val="00927D27"/>
    <w:rsid w:val="0093231E"/>
    <w:rsid w:val="00932406"/>
    <w:rsid w:val="009363B1"/>
    <w:rsid w:val="00936B39"/>
    <w:rsid w:val="00937DF5"/>
    <w:rsid w:val="00940AF1"/>
    <w:rsid w:val="009418CE"/>
    <w:rsid w:val="00944184"/>
    <w:rsid w:val="00944719"/>
    <w:rsid w:val="00945853"/>
    <w:rsid w:val="00947A62"/>
    <w:rsid w:val="0095046F"/>
    <w:rsid w:val="009519C9"/>
    <w:rsid w:val="00953B11"/>
    <w:rsid w:val="00954066"/>
    <w:rsid w:val="00954743"/>
    <w:rsid w:val="00957FAC"/>
    <w:rsid w:val="00960271"/>
    <w:rsid w:val="00960FA6"/>
    <w:rsid w:val="0096319F"/>
    <w:rsid w:val="009638C5"/>
    <w:rsid w:val="0096411E"/>
    <w:rsid w:val="00965191"/>
    <w:rsid w:val="009752F0"/>
    <w:rsid w:val="00977054"/>
    <w:rsid w:val="00981B85"/>
    <w:rsid w:val="00983C76"/>
    <w:rsid w:val="00985A57"/>
    <w:rsid w:val="00986C05"/>
    <w:rsid w:val="009908D3"/>
    <w:rsid w:val="009917BE"/>
    <w:rsid w:val="00992258"/>
    <w:rsid w:val="009A2F29"/>
    <w:rsid w:val="009A3493"/>
    <w:rsid w:val="009B2D64"/>
    <w:rsid w:val="009B47A2"/>
    <w:rsid w:val="009B5815"/>
    <w:rsid w:val="009B67A0"/>
    <w:rsid w:val="009B78B1"/>
    <w:rsid w:val="009C0C93"/>
    <w:rsid w:val="009C4328"/>
    <w:rsid w:val="009D05B1"/>
    <w:rsid w:val="009D1890"/>
    <w:rsid w:val="009D3AC4"/>
    <w:rsid w:val="009E35C5"/>
    <w:rsid w:val="009E73A1"/>
    <w:rsid w:val="009F351B"/>
    <w:rsid w:val="009F3F22"/>
    <w:rsid w:val="009F587A"/>
    <w:rsid w:val="00A0216E"/>
    <w:rsid w:val="00A03FC9"/>
    <w:rsid w:val="00A060FF"/>
    <w:rsid w:val="00A0617D"/>
    <w:rsid w:val="00A06EE2"/>
    <w:rsid w:val="00A1099C"/>
    <w:rsid w:val="00A10EC0"/>
    <w:rsid w:val="00A119BF"/>
    <w:rsid w:val="00A1336A"/>
    <w:rsid w:val="00A14078"/>
    <w:rsid w:val="00A16C61"/>
    <w:rsid w:val="00A2002E"/>
    <w:rsid w:val="00A204D2"/>
    <w:rsid w:val="00A21153"/>
    <w:rsid w:val="00A242CE"/>
    <w:rsid w:val="00A24AFF"/>
    <w:rsid w:val="00A25746"/>
    <w:rsid w:val="00A26180"/>
    <w:rsid w:val="00A3277F"/>
    <w:rsid w:val="00A32F13"/>
    <w:rsid w:val="00A33653"/>
    <w:rsid w:val="00A36277"/>
    <w:rsid w:val="00A37AE3"/>
    <w:rsid w:val="00A37E93"/>
    <w:rsid w:val="00A37FB3"/>
    <w:rsid w:val="00A425D5"/>
    <w:rsid w:val="00A46C4C"/>
    <w:rsid w:val="00A476F8"/>
    <w:rsid w:val="00A50702"/>
    <w:rsid w:val="00A52201"/>
    <w:rsid w:val="00A52CA6"/>
    <w:rsid w:val="00A53AD0"/>
    <w:rsid w:val="00A5495A"/>
    <w:rsid w:val="00A54AA3"/>
    <w:rsid w:val="00A57C9D"/>
    <w:rsid w:val="00A60472"/>
    <w:rsid w:val="00A610A4"/>
    <w:rsid w:val="00A63060"/>
    <w:rsid w:val="00A637FF"/>
    <w:rsid w:val="00A64ECC"/>
    <w:rsid w:val="00A656CA"/>
    <w:rsid w:val="00A662A0"/>
    <w:rsid w:val="00A719E7"/>
    <w:rsid w:val="00A749B5"/>
    <w:rsid w:val="00A755C7"/>
    <w:rsid w:val="00A824B0"/>
    <w:rsid w:val="00A83F9D"/>
    <w:rsid w:val="00A84BD7"/>
    <w:rsid w:val="00A85049"/>
    <w:rsid w:val="00A85DF1"/>
    <w:rsid w:val="00A95432"/>
    <w:rsid w:val="00AA08FC"/>
    <w:rsid w:val="00AA114A"/>
    <w:rsid w:val="00AB1027"/>
    <w:rsid w:val="00AB33DE"/>
    <w:rsid w:val="00AB4A1F"/>
    <w:rsid w:val="00AB5900"/>
    <w:rsid w:val="00AC0442"/>
    <w:rsid w:val="00AC2D2C"/>
    <w:rsid w:val="00AC61E9"/>
    <w:rsid w:val="00AD016E"/>
    <w:rsid w:val="00AD0DC7"/>
    <w:rsid w:val="00AD1BA7"/>
    <w:rsid w:val="00AD32D1"/>
    <w:rsid w:val="00AD3DF7"/>
    <w:rsid w:val="00AD73BE"/>
    <w:rsid w:val="00AD74EE"/>
    <w:rsid w:val="00AE1E46"/>
    <w:rsid w:val="00AE275B"/>
    <w:rsid w:val="00AF123C"/>
    <w:rsid w:val="00AF5422"/>
    <w:rsid w:val="00AF77A2"/>
    <w:rsid w:val="00B0372F"/>
    <w:rsid w:val="00B04AEA"/>
    <w:rsid w:val="00B07BD2"/>
    <w:rsid w:val="00B07BDD"/>
    <w:rsid w:val="00B105EC"/>
    <w:rsid w:val="00B13128"/>
    <w:rsid w:val="00B14A28"/>
    <w:rsid w:val="00B155C0"/>
    <w:rsid w:val="00B20ADE"/>
    <w:rsid w:val="00B22C42"/>
    <w:rsid w:val="00B23FD9"/>
    <w:rsid w:val="00B2655C"/>
    <w:rsid w:val="00B27192"/>
    <w:rsid w:val="00B32376"/>
    <w:rsid w:val="00B34CD5"/>
    <w:rsid w:val="00B36C14"/>
    <w:rsid w:val="00B4035E"/>
    <w:rsid w:val="00B459D0"/>
    <w:rsid w:val="00B46825"/>
    <w:rsid w:val="00B5125D"/>
    <w:rsid w:val="00B53430"/>
    <w:rsid w:val="00B53584"/>
    <w:rsid w:val="00B54CD3"/>
    <w:rsid w:val="00B54FFD"/>
    <w:rsid w:val="00B564A9"/>
    <w:rsid w:val="00B57318"/>
    <w:rsid w:val="00B63758"/>
    <w:rsid w:val="00B64D9C"/>
    <w:rsid w:val="00B6583A"/>
    <w:rsid w:val="00B658C2"/>
    <w:rsid w:val="00B66198"/>
    <w:rsid w:val="00B6631F"/>
    <w:rsid w:val="00B67C38"/>
    <w:rsid w:val="00B7019A"/>
    <w:rsid w:val="00B7177A"/>
    <w:rsid w:val="00B73C06"/>
    <w:rsid w:val="00B73C0C"/>
    <w:rsid w:val="00B768B4"/>
    <w:rsid w:val="00B84506"/>
    <w:rsid w:val="00B9160A"/>
    <w:rsid w:val="00B9255E"/>
    <w:rsid w:val="00B929E2"/>
    <w:rsid w:val="00B94005"/>
    <w:rsid w:val="00BA2796"/>
    <w:rsid w:val="00BA3CB8"/>
    <w:rsid w:val="00BA4298"/>
    <w:rsid w:val="00BA691F"/>
    <w:rsid w:val="00BA79B3"/>
    <w:rsid w:val="00BB010D"/>
    <w:rsid w:val="00BB12AE"/>
    <w:rsid w:val="00BB1EAB"/>
    <w:rsid w:val="00BB20D3"/>
    <w:rsid w:val="00BB298A"/>
    <w:rsid w:val="00BB4E66"/>
    <w:rsid w:val="00BC0E31"/>
    <w:rsid w:val="00BC12B4"/>
    <w:rsid w:val="00BC3A67"/>
    <w:rsid w:val="00BC4137"/>
    <w:rsid w:val="00BC445C"/>
    <w:rsid w:val="00BD0B92"/>
    <w:rsid w:val="00BD3575"/>
    <w:rsid w:val="00BD4F0E"/>
    <w:rsid w:val="00BD589F"/>
    <w:rsid w:val="00BD72AB"/>
    <w:rsid w:val="00BD7509"/>
    <w:rsid w:val="00BE195E"/>
    <w:rsid w:val="00BE2CBE"/>
    <w:rsid w:val="00BE2E77"/>
    <w:rsid w:val="00BE37A6"/>
    <w:rsid w:val="00BE4577"/>
    <w:rsid w:val="00BE4FC1"/>
    <w:rsid w:val="00BE666E"/>
    <w:rsid w:val="00BF0614"/>
    <w:rsid w:val="00BF0AE8"/>
    <w:rsid w:val="00BF0CF9"/>
    <w:rsid w:val="00BF2569"/>
    <w:rsid w:val="00BF3DFC"/>
    <w:rsid w:val="00BF6BD4"/>
    <w:rsid w:val="00BF7701"/>
    <w:rsid w:val="00C011BB"/>
    <w:rsid w:val="00C02D15"/>
    <w:rsid w:val="00C06220"/>
    <w:rsid w:val="00C06FEF"/>
    <w:rsid w:val="00C07463"/>
    <w:rsid w:val="00C07EC5"/>
    <w:rsid w:val="00C07F00"/>
    <w:rsid w:val="00C1184A"/>
    <w:rsid w:val="00C12ECB"/>
    <w:rsid w:val="00C134E1"/>
    <w:rsid w:val="00C13F66"/>
    <w:rsid w:val="00C14602"/>
    <w:rsid w:val="00C15828"/>
    <w:rsid w:val="00C1591B"/>
    <w:rsid w:val="00C17C58"/>
    <w:rsid w:val="00C22A31"/>
    <w:rsid w:val="00C23913"/>
    <w:rsid w:val="00C25C27"/>
    <w:rsid w:val="00C26C20"/>
    <w:rsid w:val="00C30157"/>
    <w:rsid w:val="00C3202A"/>
    <w:rsid w:val="00C331AB"/>
    <w:rsid w:val="00C3386D"/>
    <w:rsid w:val="00C355AC"/>
    <w:rsid w:val="00C356AC"/>
    <w:rsid w:val="00C40437"/>
    <w:rsid w:val="00C43CB0"/>
    <w:rsid w:val="00C463B8"/>
    <w:rsid w:val="00C51D73"/>
    <w:rsid w:val="00C5228C"/>
    <w:rsid w:val="00C526AA"/>
    <w:rsid w:val="00C530FD"/>
    <w:rsid w:val="00C550BE"/>
    <w:rsid w:val="00C64B6D"/>
    <w:rsid w:val="00C65EA7"/>
    <w:rsid w:val="00C66A69"/>
    <w:rsid w:val="00C72867"/>
    <w:rsid w:val="00C72DD8"/>
    <w:rsid w:val="00C730EF"/>
    <w:rsid w:val="00C73CD8"/>
    <w:rsid w:val="00C764BE"/>
    <w:rsid w:val="00C8026B"/>
    <w:rsid w:val="00C852BA"/>
    <w:rsid w:val="00C86E8E"/>
    <w:rsid w:val="00C90F45"/>
    <w:rsid w:val="00C923F8"/>
    <w:rsid w:val="00C936E0"/>
    <w:rsid w:val="00C94C45"/>
    <w:rsid w:val="00CA024C"/>
    <w:rsid w:val="00CA3FD7"/>
    <w:rsid w:val="00CA695C"/>
    <w:rsid w:val="00CB0355"/>
    <w:rsid w:val="00CB03A3"/>
    <w:rsid w:val="00CB0797"/>
    <w:rsid w:val="00CB2A84"/>
    <w:rsid w:val="00CB4426"/>
    <w:rsid w:val="00CB516A"/>
    <w:rsid w:val="00CC0E14"/>
    <w:rsid w:val="00CC2BF6"/>
    <w:rsid w:val="00CC425F"/>
    <w:rsid w:val="00CC7CE8"/>
    <w:rsid w:val="00CD05C8"/>
    <w:rsid w:val="00CD66B4"/>
    <w:rsid w:val="00CD6BB1"/>
    <w:rsid w:val="00CE194D"/>
    <w:rsid w:val="00CE2460"/>
    <w:rsid w:val="00CE30BF"/>
    <w:rsid w:val="00CE6EC4"/>
    <w:rsid w:val="00CF090F"/>
    <w:rsid w:val="00CF3F12"/>
    <w:rsid w:val="00CF41D6"/>
    <w:rsid w:val="00CF50D3"/>
    <w:rsid w:val="00CF63FA"/>
    <w:rsid w:val="00D03C7E"/>
    <w:rsid w:val="00D10595"/>
    <w:rsid w:val="00D1131F"/>
    <w:rsid w:val="00D118E5"/>
    <w:rsid w:val="00D12D37"/>
    <w:rsid w:val="00D13CEF"/>
    <w:rsid w:val="00D14C63"/>
    <w:rsid w:val="00D157DA"/>
    <w:rsid w:val="00D15933"/>
    <w:rsid w:val="00D160FA"/>
    <w:rsid w:val="00D210C5"/>
    <w:rsid w:val="00D2256C"/>
    <w:rsid w:val="00D22B09"/>
    <w:rsid w:val="00D23B81"/>
    <w:rsid w:val="00D24196"/>
    <w:rsid w:val="00D24CC6"/>
    <w:rsid w:val="00D25004"/>
    <w:rsid w:val="00D252DE"/>
    <w:rsid w:val="00D254B0"/>
    <w:rsid w:val="00D2646D"/>
    <w:rsid w:val="00D27369"/>
    <w:rsid w:val="00D315AB"/>
    <w:rsid w:val="00D3206B"/>
    <w:rsid w:val="00D34787"/>
    <w:rsid w:val="00D34CA9"/>
    <w:rsid w:val="00D34D15"/>
    <w:rsid w:val="00D34F94"/>
    <w:rsid w:val="00D35D64"/>
    <w:rsid w:val="00D35E03"/>
    <w:rsid w:val="00D36106"/>
    <w:rsid w:val="00D40287"/>
    <w:rsid w:val="00D42B54"/>
    <w:rsid w:val="00D455A0"/>
    <w:rsid w:val="00D505D5"/>
    <w:rsid w:val="00D50BA2"/>
    <w:rsid w:val="00D52397"/>
    <w:rsid w:val="00D530A9"/>
    <w:rsid w:val="00D6077F"/>
    <w:rsid w:val="00D61242"/>
    <w:rsid w:val="00D66E59"/>
    <w:rsid w:val="00D67C9D"/>
    <w:rsid w:val="00D701F0"/>
    <w:rsid w:val="00D70B5C"/>
    <w:rsid w:val="00D711A0"/>
    <w:rsid w:val="00D72C83"/>
    <w:rsid w:val="00D7339B"/>
    <w:rsid w:val="00D73F7B"/>
    <w:rsid w:val="00D75621"/>
    <w:rsid w:val="00D75941"/>
    <w:rsid w:val="00D75A70"/>
    <w:rsid w:val="00D76B92"/>
    <w:rsid w:val="00D779D0"/>
    <w:rsid w:val="00D81A0C"/>
    <w:rsid w:val="00D930C3"/>
    <w:rsid w:val="00D962EF"/>
    <w:rsid w:val="00D965D7"/>
    <w:rsid w:val="00D966CB"/>
    <w:rsid w:val="00DA0584"/>
    <w:rsid w:val="00DA2DCC"/>
    <w:rsid w:val="00DA4579"/>
    <w:rsid w:val="00DA48E5"/>
    <w:rsid w:val="00DA66CA"/>
    <w:rsid w:val="00DA6C1D"/>
    <w:rsid w:val="00DB2473"/>
    <w:rsid w:val="00DB2CFB"/>
    <w:rsid w:val="00DB4F15"/>
    <w:rsid w:val="00DB54D6"/>
    <w:rsid w:val="00DB6BDA"/>
    <w:rsid w:val="00DB6BEA"/>
    <w:rsid w:val="00DB7761"/>
    <w:rsid w:val="00DC079B"/>
    <w:rsid w:val="00DC113B"/>
    <w:rsid w:val="00DC4F18"/>
    <w:rsid w:val="00DC533A"/>
    <w:rsid w:val="00DC5A1A"/>
    <w:rsid w:val="00DC5AEC"/>
    <w:rsid w:val="00DC691D"/>
    <w:rsid w:val="00DD1994"/>
    <w:rsid w:val="00DD41D1"/>
    <w:rsid w:val="00DD424E"/>
    <w:rsid w:val="00DD6C65"/>
    <w:rsid w:val="00DE02F6"/>
    <w:rsid w:val="00DE5213"/>
    <w:rsid w:val="00DE6323"/>
    <w:rsid w:val="00DE71F5"/>
    <w:rsid w:val="00DF1FF3"/>
    <w:rsid w:val="00DF27C2"/>
    <w:rsid w:val="00DF40E1"/>
    <w:rsid w:val="00DF6AAE"/>
    <w:rsid w:val="00E007DC"/>
    <w:rsid w:val="00E0295D"/>
    <w:rsid w:val="00E05B36"/>
    <w:rsid w:val="00E060AF"/>
    <w:rsid w:val="00E0727A"/>
    <w:rsid w:val="00E11D6E"/>
    <w:rsid w:val="00E13526"/>
    <w:rsid w:val="00E13DD8"/>
    <w:rsid w:val="00E17BB1"/>
    <w:rsid w:val="00E23BF3"/>
    <w:rsid w:val="00E2472A"/>
    <w:rsid w:val="00E2564E"/>
    <w:rsid w:val="00E35B29"/>
    <w:rsid w:val="00E35CDC"/>
    <w:rsid w:val="00E36788"/>
    <w:rsid w:val="00E42ACB"/>
    <w:rsid w:val="00E4445B"/>
    <w:rsid w:val="00E44677"/>
    <w:rsid w:val="00E500C4"/>
    <w:rsid w:val="00E508E6"/>
    <w:rsid w:val="00E51627"/>
    <w:rsid w:val="00E5173C"/>
    <w:rsid w:val="00E524DE"/>
    <w:rsid w:val="00E56C71"/>
    <w:rsid w:val="00E57207"/>
    <w:rsid w:val="00E57806"/>
    <w:rsid w:val="00E57F03"/>
    <w:rsid w:val="00E60857"/>
    <w:rsid w:val="00E61F06"/>
    <w:rsid w:val="00E6361E"/>
    <w:rsid w:val="00E70B57"/>
    <w:rsid w:val="00E73F41"/>
    <w:rsid w:val="00E80478"/>
    <w:rsid w:val="00E8072A"/>
    <w:rsid w:val="00E81600"/>
    <w:rsid w:val="00E860A2"/>
    <w:rsid w:val="00E86C23"/>
    <w:rsid w:val="00E904A4"/>
    <w:rsid w:val="00E91DD9"/>
    <w:rsid w:val="00E92316"/>
    <w:rsid w:val="00EB0A5A"/>
    <w:rsid w:val="00EB207D"/>
    <w:rsid w:val="00EB27D4"/>
    <w:rsid w:val="00EB6EC5"/>
    <w:rsid w:val="00EC0D8E"/>
    <w:rsid w:val="00EC1665"/>
    <w:rsid w:val="00EC3770"/>
    <w:rsid w:val="00EC41BA"/>
    <w:rsid w:val="00EC4842"/>
    <w:rsid w:val="00EC4CB6"/>
    <w:rsid w:val="00ED0AA1"/>
    <w:rsid w:val="00ED196F"/>
    <w:rsid w:val="00ED1F3B"/>
    <w:rsid w:val="00ED22E5"/>
    <w:rsid w:val="00ED56E9"/>
    <w:rsid w:val="00ED78E5"/>
    <w:rsid w:val="00EE048C"/>
    <w:rsid w:val="00EE1C5E"/>
    <w:rsid w:val="00EE36EA"/>
    <w:rsid w:val="00EE6237"/>
    <w:rsid w:val="00EF2AB6"/>
    <w:rsid w:val="00EF5E4E"/>
    <w:rsid w:val="00EF7EEE"/>
    <w:rsid w:val="00F017B1"/>
    <w:rsid w:val="00F02FE7"/>
    <w:rsid w:val="00F03BD4"/>
    <w:rsid w:val="00F049B3"/>
    <w:rsid w:val="00F05058"/>
    <w:rsid w:val="00F072E5"/>
    <w:rsid w:val="00F10365"/>
    <w:rsid w:val="00F11A7B"/>
    <w:rsid w:val="00F12B7E"/>
    <w:rsid w:val="00F13C68"/>
    <w:rsid w:val="00F16AEE"/>
    <w:rsid w:val="00F20653"/>
    <w:rsid w:val="00F233C4"/>
    <w:rsid w:val="00F24E7E"/>
    <w:rsid w:val="00F25292"/>
    <w:rsid w:val="00F26F08"/>
    <w:rsid w:val="00F333B8"/>
    <w:rsid w:val="00F40801"/>
    <w:rsid w:val="00F4174A"/>
    <w:rsid w:val="00F419B4"/>
    <w:rsid w:val="00F4220C"/>
    <w:rsid w:val="00F427F0"/>
    <w:rsid w:val="00F43C9A"/>
    <w:rsid w:val="00F45422"/>
    <w:rsid w:val="00F511DF"/>
    <w:rsid w:val="00F54EA4"/>
    <w:rsid w:val="00F551C7"/>
    <w:rsid w:val="00F5577C"/>
    <w:rsid w:val="00F5625C"/>
    <w:rsid w:val="00F56E74"/>
    <w:rsid w:val="00F65AA2"/>
    <w:rsid w:val="00F65E5A"/>
    <w:rsid w:val="00F6602E"/>
    <w:rsid w:val="00F7004A"/>
    <w:rsid w:val="00F70330"/>
    <w:rsid w:val="00F709CB"/>
    <w:rsid w:val="00F70C7C"/>
    <w:rsid w:val="00F70D23"/>
    <w:rsid w:val="00F712B7"/>
    <w:rsid w:val="00F73C02"/>
    <w:rsid w:val="00F74A84"/>
    <w:rsid w:val="00F81DAE"/>
    <w:rsid w:val="00F81EA8"/>
    <w:rsid w:val="00F823EC"/>
    <w:rsid w:val="00F85E42"/>
    <w:rsid w:val="00F8786C"/>
    <w:rsid w:val="00F940DA"/>
    <w:rsid w:val="00F953F8"/>
    <w:rsid w:val="00F968BD"/>
    <w:rsid w:val="00FA3D3C"/>
    <w:rsid w:val="00FA6253"/>
    <w:rsid w:val="00FA68F1"/>
    <w:rsid w:val="00FB0A84"/>
    <w:rsid w:val="00FB1F69"/>
    <w:rsid w:val="00FC1D0A"/>
    <w:rsid w:val="00FC5C9A"/>
    <w:rsid w:val="00FC7476"/>
    <w:rsid w:val="00FD24B6"/>
    <w:rsid w:val="00FD28D4"/>
    <w:rsid w:val="00FD2AA5"/>
    <w:rsid w:val="00FD398F"/>
    <w:rsid w:val="00FD663F"/>
    <w:rsid w:val="00FD7811"/>
    <w:rsid w:val="00FE1C98"/>
    <w:rsid w:val="00FE50B7"/>
    <w:rsid w:val="00FE565A"/>
    <w:rsid w:val="00FE6C18"/>
    <w:rsid w:val="00FF060C"/>
    <w:rsid w:val="00FF4114"/>
    <w:rsid w:val="00FF5041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58151"/>
  <w15:chartTrackingRefBased/>
  <w15:docId w15:val="{162EBEB4-CA04-47A3-B013-C7218DF9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4184"/>
    <w:pPr>
      <w:spacing w:after="120" w:line="480" w:lineRule="auto"/>
      <w:ind w:firstLine="432"/>
      <w:jc w:val="both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C4FFB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17C58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C17C58"/>
    <w:rPr>
      <w:rFonts w:eastAsia="Times New Roman"/>
    </w:rPr>
  </w:style>
  <w:style w:type="character" w:styleId="FootnoteReference">
    <w:name w:val="footnote reference"/>
    <w:semiHidden/>
    <w:rsid w:val="00604D21"/>
    <w:rPr>
      <w:vertAlign w:val="superscript"/>
    </w:rPr>
  </w:style>
  <w:style w:type="table" w:styleId="TableGrid">
    <w:name w:val="Table Grid"/>
    <w:basedOn w:val="TableNormal"/>
    <w:rsid w:val="00604D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04D21"/>
    <w:rPr>
      <w:rFonts w:eastAsia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04D21"/>
    <w:rPr>
      <w:rFonts w:eastAsia="Times New Roman"/>
      <w:sz w:val="24"/>
      <w:szCs w:val="24"/>
      <w:lang w:val="en-GB"/>
    </w:rPr>
  </w:style>
  <w:style w:type="character" w:styleId="PlaceholderText">
    <w:name w:val="Placeholder Text"/>
    <w:uiPriority w:val="99"/>
    <w:semiHidden/>
    <w:rsid w:val="00DA48E5"/>
    <w:rPr>
      <w:color w:val="808080"/>
    </w:rPr>
  </w:style>
  <w:style w:type="paragraph" w:customStyle="1" w:styleId="MPTitle">
    <w:name w:val="MP Title"/>
    <w:basedOn w:val="Normal"/>
    <w:link w:val="MPTitleChar"/>
    <w:qFormat/>
    <w:rsid w:val="00C17C58"/>
    <w:pPr>
      <w:keepNext/>
      <w:keepLines/>
      <w:pBdr>
        <w:bottom w:val="single" w:sz="8" w:space="1" w:color="2F5496"/>
      </w:pBdr>
      <w:spacing w:before="480" w:after="480" w:line="240" w:lineRule="auto"/>
      <w:ind w:firstLine="0"/>
      <w:jc w:val="center"/>
    </w:pPr>
    <w:rPr>
      <w:rFonts w:ascii="Cambria" w:hAnsi="Cambria" w:cs="Calibri Light"/>
      <w:b/>
      <w:caps/>
      <w:color w:val="000000"/>
      <w:spacing w:val="-5"/>
      <w:sz w:val="40"/>
      <w:szCs w:val="36"/>
    </w:rPr>
  </w:style>
  <w:style w:type="character" w:styleId="IntenseReference">
    <w:name w:val="Intense Reference"/>
    <w:uiPriority w:val="32"/>
    <w:rsid w:val="000D65F6"/>
    <w:rPr>
      <w:b/>
      <w:bCs/>
      <w:smallCaps/>
      <w:color w:val="4472C4"/>
      <w:spacing w:val="5"/>
    </w:rPr>
  </w:style>
  <w:style w:type="character" w:customStyle="1" w:styleId="MPTitleChar">
    <w:name w:val="MP Title Char"/>
    <w:link w:val="MPTitle"/>
    <w:rsid w:val="00C17C58"/>
    <w:rPr>
      <w:rFonts w:ascii="Cambria" w:eastAsia="Times New Roman" w:hAnsi="Cambria" w:cs="Calibri Light"/>
      <w:b/>
      <w:caps/>
      <w:color w:val="000000"/>
      <w:spacing w:val="-5"/>
      <w:sz w:val="40"/>
      <w:szCs w:val="36"/>
    </w:rPr>
  </w:style>
  <w:style w:type="paragraph" w:styleId="ListParagraph">
    <w:name w:val="List Paragraph"/>
    <w:basedOn w:val="Normal"/>
    <w:link w:val="ListParagraphChar"/>
    <w:uiPriority w:val="34"/>
    <w:rsid w:val="00D24196"/>
    <w:pPr>
      <w:ind w:left="720"/>
      <w:contextualSpacing/>
    </w:pPr>
  </w:style>
  <w:style w:type="paragraph" w:customStyle="1" w:styleId="MPNormal">
    <w:name w:val="MP Normal"/>
    <w:basedOn w:val="Normal"/>
    <w:link w:val="MPNormalChar"/>
    <w:qFormat/>
    <w:rsid w:val="006C722E"/>
    <w:pPr>
      <w:spacing w:after="0"/>
      <w:ind w:firstLine="720"/>
    </w:pPr>
  </w:style>
  <w:style w:type="paragraph" w:customStyle="1" w:styleId="MPHead1">
    <w:name w:val="MP Head1"/>
    <w:basedOn w:val="ListParagraph"/>
    <w:link w:val="MPHead1Char"/>
    <w:qFormat/>
    <w:rsid w:val="00B6583A"/>
    <w:pPr>
      <w:keepNext/>
      <w:keepLines/>
      <w:numPr>
        <w:numId w:val="1"/>
      </w:numPr>
      <w:spacing w:before="120" w:after="360" w:line="240" w:lineRule="auto"/>
      <w:ind w:left="547" w:hanging="547"/>
      <w:jc w:val="left"/>
      <w:outlineLvl w:val="0"/>
    </w:pPr>
    <w:rPr>
      <w:rFonts w:ascii="Cambria" w:hAnsi="Cambria"/>
      <w:b/>
      <w:caps/>
      <w:spacing w:val="-5"/>
      <w:sz w:val="36"/>
      <w:u w:val="single"/>
    </w:rPr>
  </w:style>
  <w:style w:type="character" w:customStyle="1" w:styleId="MPNormalChar">
    <w:name w:val="MP Normal Char"/>
    <w:link w:val="MPNormal"/>
    <w:rsid w:val="006C722E"/>
    <w:rPr>
      <w:rFonts w:eastAsia="Times New Roman"/>
      <w:sz w:val="24"/>
      <w:szCs w:val="24"/>
    </w:rPr>
  </w:style>
  <w:style w:type="paragraph" w:customStyle="1" w:styleId="MPHead2">
    <w:name w:val="MP Head2"/>
    <w:basedOn w:val="MPHead1"/>
    <w:link w:val="MPHead2Char"/>
    <w:qFormat/>
    <w:rsid w:val="00CE30BF"/>
    <w:pPr>
      <w:numPr>
        <w:numId w:val="2"/>
      </w:numPr>
      <w:spacing w:before="80" w:after="320"/>
      <w:outlineLvl w:val="1"/>
    </w:pPr>
    <w:rPr>
      <w:caps w:val="0"/>
      <w:color w:val="000000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0C69AC"/>
    <w:rPr>
      <w:rFonts w:eastAsia="Times New Roman"/>
      <w:sz w:val="24"/>
      <w:szCs w:val="24"/>
      <w:lang w:val="en-GB"/>
    </w:rPr>
  </w:style>
  <w:style w:type="character" w:customStyle="1" w:styleId="MPHead1Char">
    <w:name w:val="MP Head1 Char"/>
    <w:link w:val="MPHead1"/>
    <w:rsid w:val="00B6583A"/>
    <w:rPr>
      <w:rFonts w:ascii="Cambria" w:eastAsia="Times New Roman" w:hAnsi="Cambria"/>
      <w:b/>
      <w:caps/>
      <w:spacing w:val="-5"/>
      <w:sz w:val="36"/>
      <w:szCs w:val="24"/>
      <w:u w:val="single"/>
    </w:rPr>
  </w:style>
  <w:style w:type="paragraph" w:customStyle="1" w:styleId="MPHead3">
    <w:name w:val="MP Head3"/>
    <w:basedOn w:val="MPHead2"/>
    <w:link w:val="MPHead3Char"/>
    <w:qFormat/>
    <w:rsid w:val="001415B6"/>
    <w:pPr>
      <w:numPr>
        <w:ilvl w:val="2"/>
        <w:numId w:val="1"/>
      </w:numPr>
      <w:spacing w:before="40" w:after="280"/>
      <w:ind w:left="1267" w:hanging="547"/>
      <w:outlineLvl w:val="2"/>
    </w:pPr>
    <w:rPr>
      <w:i/>
      <w:color w:val="auto"/>
      <w:sz w:val="26"/>
    </w:rPr>
  </w:style>
  <w:style w:type="character" w:customStyle="1" w:styleId="MPHead2Char">
    <w:name w:val="MP Head2 Char"/>
    <w:link w:val="MPHead2"/>
    <w:rsid w:val="00CE30BF"/>
    <w:rPr>
      <w:rFonts w:ascii="Cambria" w:eastAsia="Times New Roman" w:hAnsi="Cambria"/>
      <w:b/>
      <w:color w:val="000000"/>
      <w:spacing w:val="-5"/>
      <w:sz w:val="32"/>
      <w:szCs w:val="32"/>
      <w:u w:val="single"/>
    </w:rPr>
  </w:style>
  <w:style w:type="character" w:customStyle="1" w:styleId="MPHead3Char">
    <w:name w:val="MP Head3 Char"/>
    <w:link w:val="MPHead3"/>
    <w:rsid w:val="001415B6"/>
    <w:rPr>
      <w:rFonts w:ascii="Cambria" w:eastAsia="Times New Roman" w:hAnsi="Cambria"/>
      <w:b/>
      <w:i/>
      <w:spacing w:val="-5"/>
      <w:sz w:val="26"/>
      <w:szCs w:val="32"/>
      <w:u w:val="single"/>
    </w:rPr>
  </w:style>
  <w:style w:type="paragraph" w:customStyle="1" w:styleId="MPQuote">
    <w:name w:val="MP Quote"/>
    <w:basedOn w:val="MPNormal"/>
    <w:link w:val="MPQuoteChar"/>
    <w:qFormat/>
    <w:rsid w:val="00C17C58"/>
    <w:pPr>
      <w:spacing w:after="240" w:line="240" w:lineRule="auto"/>
      <w:ind w:left="864" w:firstLine="0"/>
      <w:jc w:val="left"/>
    </w:pPr>
    <w:rPr>
      <w:sz w:val="22"/>
      <w:szCs w:val="22"/>
    </w:rPr>
  </w:style>
  <w:style w:type="character" w:customStyle="1" w:styleId="MPQuoteChar">
    <w:name w:val="MP Quote Char"/>
    <w:link w:val="MPQuote"/>
    <w:rsid w:val="00C17C58"/>
    <w:rPr>
      <w:rFonts w:eastAsia="Times New Roman"/>
      <w:sz w:val="22"/>
      <w:szCs w:val="22"/>
    </w:rPr>
  </w:style>
  <w:style w:type="paragraph" w:customStyle="1" w:styleId="MPBibliography">
    <w:name w:val="MP Bibliography"/>
    <w:basedOn w:val="Normal"/>
    <w:link w:val="MPBibliographyChar"/>
    <w:qFormat/>
    <w:rsid w:val="00C17C58"/>
    <w:pPr>
      <w:spacing w:after="240" w:line="240" w:lineRule="auto"/>
      <w:ind w:firstLine="0"/>
      <w:jc w:val="left"/>
    </w:pPr>
  </w:style>
  <w:style w:type="character" w:customStyle="1" w:styleId="MPBibliographyChar">
    <w:name w:val="MP Bibliography Char"/>
    <w:link w:val="MPBibliography"/>
    <w:rsid w:val="00C17C58"/>
    <w:rPr>
      <w:rFonts w:eastAsia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81B85"/>
    <w:pPr>
      <w:spacing w:after="0" w:line="240" w:lineRule="auto"/>
      <w:ind w:left="720" w:hanging="720"/>
    </w:pPr>
  </w:style>
  <w:style w:type="character" w:styleId="CommentReference">
    <w:name w:val="annotation reference"/>
    <w:uiPriority w:val="99"/>
    <w:semiHidden/>
    <w:unhideWhenUsed/>
    <w:rsid w:val="00A662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662A0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662A0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2A0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6C4FFB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6C4FFB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4F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F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4FFB"/>
    <w:pPr>
      <w:spacing w:after="100"/>
      <w:ind w:left="480"/>
    </w:pPr>
  </w:style>
  <w:style w:type="character" w:styleId="Hyperlink">
    <w:name w:val="Hyperlink"/>
    <w:uiPriority w:val="99"/>
    <w:unhideWhenUsed/>
    <w:rsid w:val="006C4FFB"/>
    <w:rPr>
      <w:color w:val="0563C1"/>
      <w:u w:val="single"/>
    </w:rPr>
  </w:style>
  <w:style w:type="character" w:customStyle="1" w:styleId="markedcontent">
    <w:name w:val="markedcontent"/>
    <w:basedOn w:val="DefaultParagraphFont"/>
    <w:rsid w:val="002A43BA"/>
  </w:style>
  <w:style w:type="paragraph" w:styleId="Caption">
    <w:name w:val="caption"/>
    <w:basedOn w:val="Normal"/>
    <w:next w:val="Normal"/>
    <w:uiPriority w:val="35"/>
    <w:unhideWhenUsed/>
    <w:qFormat/>
    <w:rsid w:val="00095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71E2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MP%20Template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1AEA3D7ABB743A15B35A3E6DE7AD1" ma:contentTypeVersion="5" ma:contentTypeDescription="Create a new document." ma:contentTypeScope="" ma:versionID="f01dd0a20d0fb824ef134f0b3558be5e">
  <xsd:schema xmlns:xsd="http://www.w3.org/2001/XMLSchema" xmlns:xs="http://www.w3.org/2001/XMLSchema" xmlns:p="http://schemas.microsoft.com/office/2006/metadata/properties" xmlns:ns2="021677c3-745c-484c-a533-6c605b046401" xmlns:ns3="5b219514-5227-4da4-83d9-d8ae3cb4aa2f" targetNamespace="http://schemas.microsoft.com/office/2006/metadata/properties" ma:root="true" ma:fieldsID="6dff75e23417a7cf1bccba27ad9ef65c" ns2:_="" ns3:_="">
    <xsd:import namespace="021677c3-745c-484c-a533-6c605b046401"/>
    <xsd:import namespace="5b219514-5227-4da4-83d9-d8ae3cb4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677c3-745c-484c-a533-6c605b046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19514-5227-4da4-83d9-d8ae3cb4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908F9-AAED-4D2F-BA33-7BB345BAF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449B85-0CA9-4DC5-9AD9-A0E8D3305537}"/>
</file>

<file path=customXml/itemProps3.xml><?xml version="1.0" encoding="utf-8"?>
<ds:datastoreItem xmlns:ds="http://schemas.openxmlformats.org/officeDocument/2006/customXml" ds:itemID="{F1634EEB-7DE1-4E3A-A6F9-C84042C3386D}"/>
</file>

<file path=customXml/itemProps4.xml><?xml version="1.0" encoding="utf-8"?>
<ds:datastoreItem xmlns:ds="http://schemas.openxmlformats.org/officeDocument/2006/customXml" ds:itemID="{A6189933-E843-4074-8C37-B579CB481897}"/>
</file>

<file path=docProps/app.xml><?xml version="1.0" encoding="utf-8"?>
<Properties xmlns="http://schemas.openxmlformats.org/officeDocument/2006/extended-properties" xmlns:vt="http://schemas.openxmlformats.org/officeDocument/2006/docPropsVTypes">
  <Template>MP Template 2020</Template>
  <TotalTime>46</TotalTime>
  <Pages>7</Pages>
  <Words>467</Words>
  <Characters>2598</Characters>
  <Application>Microsoft Office Word</Application>
  <DocSecurity>0</DocSecurity>
  <Lines>216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Dr. Khurram Jadoon khan Asstt. Professor FCS</cp:lastModifiedBy>
  <cp:revision>35</cp:revision>
  <cp:lastPrinted>2023-10-30T07:39:00Z</cp:lastPrinted>
  <dcterms:created xsi:type="dcterms:W3CDTF">2023-11-02T07:11:00Z</dcterms:created>
  <dcterms:modified xsi:type="dcterms:W3CDTF">2023-11-22T10:03:00Z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zotero-version="5.0.52"&gt;&lt;session id="eRfCcqBG"/&gt;&lt;style id="http://www.zotero.org/styles/chicago-fullnote-bibliography" locale="en-US" hasBibliography="0" bibliographyStyleHasBeenSet="1"/&gt;&lt;prefs&gt;&lt;pref name="fieldType" value="Field"/&gt;</vt:lpwstr>
  </property>
  <property fmtid="{D5CDD505-2E9C-101B-9397-08002B2CF9AE}" pid="3" name="ZOTERO_PREF_2">
    <vt:lpwstr>&lt;pref name="noteType" value="1"/&gt;&lt;/prefs&gt;&lt;/data&gt;</vt:lpwstr>
  </property>
  <property fmtid="{D5CDD505-2E9C-101B-9397-08002B2CF9AE}" pid="4" name="GrammarlyDocumentId">
    <vt:lpwstr>fc3a0a1e733cc8afbeceb98f8dafa526eae8ad4fbac8bd382ba7986ac108fed0</vt:lpwstr>
  </property>
  <property fmtid="{D5CDD505-2E9C-101B-9397-08002B2CF9AE}" pid="5" name="ContentTypeId">
    <vt:lpwstr>0x0101007D81AEA3D7ABB743A15B35A3E6DE7AD1</vt:lpwstr>
  </property>
</Properties>
</file>